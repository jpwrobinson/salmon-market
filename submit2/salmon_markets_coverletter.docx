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18DB" w14:textId="77777777" w:rsidR="00C2026B" w:rsidRPr="00255616" w:rsidRDefault="00C2026B" w:rsidP="00B8387D">
      <w:pPr>
        <w:rPr>
          <w:rFonts w:ascii="Times New Roman" w:hAnsi="Times New Roman" w:cs="Times New Roman"/>
          <w:highlight w:val="yellow"/>
        </w:rPr>
      </w:pPr>
    </w:p>
    <w:p w14:paraId="778250DB" w14:textId="49673549" w:rsidR="00116719" w:rsidRPr="00255616" w:rsidRDefault="00CE78BF" w:rsidP="005F1272">
      <w:pPr>
        <w:jc w:val="right"/>
        <w:rPr>
          <w:rFonts w:ascii="Times New Roman" w:hAnsi="Times New Roman" w:cs="Times New Roman"/>
          <w:i/>
          <w:iCs/>
          <w:lang w:val="en-GB"/>
        </w:rPr>
      </w:pPr>
      <w:r>
        <w:rPr>
          <w:rFonts w:ascii="Times New Roman" w:hAnsi="Times New Roman" w:cs="Times New Roman"/>
          <w:i/>
          <w:iCs/>
          <w:lang w:val="en-GB"/>
        </w:rPr>
        <w:t>30</w:t>
      </w:r>
      <w:r w:rsidR="00230B79" w:rsidRPr="00255616">
        <w:rPr>
          <w:rFonts w:ascii="Times New Roman" w:hAnsi="Times New Roman" w:cs="Times New Roman"/>
          <w:i/>
          <w:iCs/>
          <w:vertAlign w:val="superscript"/>
          <w:lang w:val="en-GB"/>
        </w:rPr>
        <w:t>th</w:t>
      </w:r>
      <w:r w:rsidR="00230B79" w:rsidRPr="00255616">
        <w:rPr>
          <w:rFonts w:ascii="Times New Roman" w:hAnsi="Times New Roman" w:cs="Times New Roman"/>
          <w:i/>
          <w:iCs/>
          <w:lang w:val="en-GB"/>
        </w:rPr>
        <w:t xml:space="preserve"> </w:t>
      </w:r>
      <w:r>
        <w:rPr>
          <w:rFonts w:ascii="Times New Roman" w:hAnsi="Times New Roman" w:cs="Times New Roman"/>
          <w:i/>
          <w:iCs/>
          <w:lang w:val="en-GB"/>
        </w:rPr>
        <w:t xml:space="preserve">Jan </w:t>
      </w:r>
      <w:r w:rsidR="00BF6439" w:rsidRPr="00255616">
        <w:rPr>
          <w:rFonts w:ascii="Times New Roman" w:hAnsi="Times New Roman" w:cs="Times New Roman"/>
          <w:i/>
          <w:iCs/>
          <w:lang w:val="en-GB"/>
        </w:rPr>
        <w:t>20</w:t>
      </w:r>
      <w:r w:rsidR="007032C1" w:rsidRPr="00255616">
        <w:rPr>
          <w:rFonts w:ascii="Times New Roman" w:hAnsi="Times New Roman" w:cs="Times New Roman"/>
          <w:i/>
          <w:iCs/>
          <w:lang w:val="en-GB"/>
        </w:rPr>
        <w:t>2</w:t>
      </w:r>
      <w:r>
        <w:rPr>
          <w:rFonts w:ascii="Times New Roman" w:hAnsi="Times New Roman" w:cs="Times New Roman"/>
          <w:i/>
          <w:iCs/>
          <w:lang w:val="en-GB"/>
        </w:rPr>
        <w:t>5</w:t>
      </w:r>
    </w:p>
    <w:p w14:paraId="094EE6C3" w14:textId="4232409B" w:rsidR="008C177B" w:rsidRPr="00255616" w:rsidRDefault="005F27E8" w:rsidP="00B8387D">
      <w:pPr>
        <w:rPr>
          <w:rFonts w:ascii="Times New Roman" w:hAnsi="Times New Roman" w:cs="Times New Roman"/>
          <w:b/>
          <w:lang w:val="en-GB"/>
        </w:rPr>
      </w:pPr>
      <w:r w:rsidRPr="00255616">
        <w:rPr>
          <w:rFonts w:ascii="Times New Roman" w:hAnsi="Times New Roman" w:cs="Times New Roman"/>
          <w:lang w:val="en-GB"/>
        </w:rPr>
        <w:t xml:space="preserve">Dear </w:t>
      </w:r>
      <w:r w:rsidR="00CE78BF">
        <w:rPr>
          <w:rFonts w:ascii="Times New Roman" w:hAnsi="Times New Roman" w:cs="Times New Roman"/>
          <w:i/>
          <w:iCs/>
          <w:lang w:val="en-GB"/>
        </w:rPr>
        <w:t>Environmental Research Letters</w:t>
      </w:r>
      <w:r w:rsidR="00626DE8">
        <w:rPr>
          <w:rFonts w:ascii="Times New Roman" w:hAnsi="Times New Roman" w:cs="Times New Roman"/>
          <w:i/>
          <w:iCs/>
          <w:lang w:val="en-GB"/>
        </w:rPr>
        <w:t xml:space="preserve"> </w:t>
      </w:r>
      <w:r w:rsidR="0074357C" w:rsidRPr="00255616">
        <w:rPr>
          <w:rFonts w:ascii="Times New Roman" w:hAnsi="Times New Roman" w:cs="Times New Roman"/>
          <w:lang w:val="en-GB"/>
        </w:rPr>
        <w:t>Editorial Board</w:t>
      </w:r>
      <w:r w:rsidR="002E2AFA" w:rsidRPr="00255616">
        <w:rPr>
          <w:rFonts w:ascii="Times New Roman" w:hAnsi="Times New Roman" w:cs="Times New Roman"/>
          <w:lang w:val="en-GB"/>
        </w:rPr>
        <w:t>,</w:t>
      </w:r>
    </w:p>
    <w:p w14:paraId="578C8050" w14:textId="77777777" w:rsidR="006F1EE6" w:rsidRPr="00255616" w:rsidRDefault="006F1EE6" w:rsidP="00B8387D">
      <w:pPr>
        <w:rPr>
          <w:rFonts w:ascii="Times New Roman" w:hAnsi="Times New Roman" w:cs="Times New Roman"/>
          <w:lang w:val="en-GB"/>
        </w:rPr>
      </w:pPr>
    </w:p>
    <w:p w14:paraId="440E1DDF" w14:textId="3B864CEF" w:rsidR="0072138C" w:rsidRDefault="00644289" w:rsidP="0072138C">
      <w:pPr>
        <w:rPr>
          <w:rFonts w:ascii="Times New Roman" w:hAnsi="Times New Roman" w:cs="Times New Roman"/>
          <w:lang w:val="en-GB"/>
        </w:rPr>
      </w:pPr>
      <w:r w:rsidRPr="00255616">
        <w:rPr>
          <w:rFonts w:ascii="Times New Roman" w:hAnsi="Times New Roman" w:cs="Times New Roman"/>
          <w:lang w:val="en-GB"/>
        </w:rPr>
        <w:t>We wish to submit our manuscript “</w:t>
      </w:r>
      <w:r w:rsidRPr="00626DE8">
        <w:rPr>
          <w:rFonts w:ascii="Times New Roman" w:hAnsi="Times New Roman" w:cs="Times New Roman"/>
          <w:lang w:val="en-GB"/>
        </w:rPr>
        <w:t>The hidden role of market-making in the rise of farmed salmon</w:t>
      </w:r>
      <w:r w:rsidRPr="00255616">
        <w:rPr>
          <w:rFonts w:ascii="Times New Roman" w:hAnsi="Times New Roman"/>
          <w:lang w:val="en-GB"/>
        </w:rPr>
        <w:t>”</w:t>
      </w:r>
      <w:r w:rsidRPr="00255616">
        <w:rPr>
          <w:rFonts w:ascii="Times New Roman" w:hAnsi="Times New Roman"/>
          <w:b/>
          <w:bCs/>
          <w:lang w:val="en-GB"/>
        </w:rPr>
        <w:t> </w:t>
      </w:r>
      <w:r w:rsidRPr="00255616">
        <w:rPr>
          <w:rFonts w:ascii="Times New Roman" w:hAnsi="Times New Roman" w:cs="Times New Roman"/>
          <w:bCs/>
          <w:lang w:val="en-GB"/>
        </w:rPr>
        <w:t>to</w:t>
      </w:r>
      <w:r w:rsidRPr="00255616">
        <w:rPr>
          <w:rFonts w:ascii="Times New Roman" w:hAnsi="Times New Roman" w:cs="Times New Roman"/>
          <w:lang w:val="en-GB"/>
        </w:rPr>
        <w:t xml:space="preserve"> be considered for publication as a</w:t>
      </w:r>
      <w:r w:rsidR="00FA66B7">
        <w:rPr>
          <w:rFonts w:ascii="Times New Roman" w:hAnsi="Times New Roman" w:cs="Times New Roman"/>
          <w:lang w:val="en-GB"/>
        </w:rPr>
        <w:t xml:space="preserve"> Letter</w:t>
      </w:r>
      <w:r w:rsidRPr="00255616">
        <w:rPr>
          <w:rFonts w:ascii="Times New Roman" w:hAnsi="Times New Roman" w:cs="Times New Roman"/>
          <w:lang w:val="en-GB"/>
        </w:rPr>
        <w:t xml:space="preserve">. </w:t>
      </w:r>
      <w:r w:rsidR="0072138C">
        <w:rPr>
          <w:rFonts w:ascii="Times New Roman" w:hAnsi="Times New Roman" w:cs="Times New Roman"/>
          <w:lang w:val="en-GB"/>
        </w:rPr>
        <w:t>Aquaculture is often positioned as a key step in transitioning global food systems towards sustainable production of nutritious foods. Mariculture – farming in the sea –</w:t>
      </w:r>
      <w:r w:rsidR="00FA66B7">
        <w:rPr>
          <w:rFonts w:ascii="Times New Roman" w:hAnsi="Times New Roman" w:cs="Times New Roman"/>
          <w:lang w:val="en-GB"/>
        </w:rPr>
        <w:t xml:space="preserve"> </w:t>
      </w:r>
      <w:r w:rsidR="0072138C">
        <w:rPr>
          <w:rFonts w:ascii="Times New Roman" w:hAnsi="Times New Roman" w:cs="Times New Roman"/>
          <w:lang w:val="en-GB"/>
        </w:rPr>
        <w:t xml:space="preserve">produces large quantities of Atlantic salmon through large-scale intensive systems, but supply is targeted at wealthy markets and has uncertain contributions to development goals. While production-side factors underlying the rise of farmed salmon are well understood, the role of markets in creating consumer demand has been overlooked. </w:t>
      </w:r>
    </w:p>
    <w:p w14:paraId="6C9CDA23" w14:textId="77777777" w:rsidR="0072138C" w:rsidRPr="00255616" w:rsidRDefault="0072138C" w:rsidP="0072138C">
      <w:pPr>
        <w:rPr>
          <w:rFonts w:ascii="Times New Roman" w:hAnsi="Times New Roman" w:cs="Times New Roman"/>
          <w:lang w:val="en-GB"/>
        </w:rPr>
      </w:pPr>
    </w:p>
    <w:p w14:paraId="586960A8" w14:textId="77777777" w:rsidR="0072138C" w:rsidRDefault="0072138C" w:rsidP="0072138C">
      <w:pPr>
        <w:rPr>
          <w:rFonts w:ascii="Times New Roman" w:hAnsi="Times New Roman" w:cs="Times New Roman"/>
          <w:lang w:val="en-GB"/>
        </w:rPr>
      </w:pPr>
      <w:r w:rsidRPr="00255616">
        <w:rPr>
          <w:rFonts w:ascii="Times New Roman" w:hAnsi="Times New Roman" w:cs="Times New Roman"/>
          <w:lang w:val="en-GB"/>
        </w:rPr>
        <w:t xml:space="preserve">To address this gap, </w:t>
      </w:r>
      <w:r w:rsidRPr="005F6BD4">
        <w:rPr>
          <w:rFonts w:ascii="Times New Roman" w:hAnsi="Times New Roman" w:cs="Times New Roman"/>
          <w:b/>
          <w:bCs/>
          <w:lang w:val="en-GB"/>
        </w:rPr>
        <w:t>we investigated ‘market-making’ in farmed salmon in the UK</w:t>
      </w:r>
      <w:r>
        <w:rPr>
          <w:rFonts w:ascii="Times New Roman" w:hAnsi="Times New Roman" w:cs="Times New Roman"/>
          <w:lang w:val="en-GB"/>
        </w:rPr>
        <w:t xml:space="preserve">, combining stakeholder interviews with data on consumption, price, and nutrient profiles of aquatic food markets. Interview raised perspectives around the accessibility, popularity, health benefits, and sustainability of farmed salmon, which have been communicated through extensive labelling and accreditation schemes. Our analysis suggests that farmed salmon has become the most popular seafood in the UK, but </w:t>
      </w:r>
      <w:r w:rsidRPr="005F6BD4">
        <w:rPr>
          <w:rFonts w:ascii="Times New Roman" w:hAnsi="Times New Roman" w:cs="Times New Roman"/>
          <w:b/>
          <w:bCs/>
          <w:lang w:val="en-GB"/>
        </w:rPr>
        <w:t>consumption remains lower than most other animal-source meats, and below recommended levels</w:t>
      </w:r>
      <w:r>
        <w:rPr>
          <w:rFonts w:ascii="Times New Roman" w:hAnsi="Times New Roman" w:cs="Times New Roman"/>
          <w:lang w:val="en-GB"/>
        </w:rPr>
        <w:t xml:space="preserve">, while environmental impacts of production have persisted. Farmed salmon was also the most expensive animal-source product, consumed primarily by affluent households, while consumption of other aquatic foods has decreased. </w:t>
      </w:r>
    </w:p>
    <w:p w14:paraId="5DADF541" w14:textId="77777777" w:rsidR="0072138C" w:rsidRDefault="0072138C" w:rsidP="0072138C">
      <w:pPr>
        <w:rPr>
          <w:rFonts w:ascii="Times New Roman" w:hAnsi="Times New Roman" w:cs="Times New Roman"/>
          <w:lang w:val="en-GB"/>
        </w:rPr>
      </w:pPr>
    </w:p>
    <w:p w14:paraId="7258B9A6" w14:textId="611D48FF" w:rsidR="00CE78BF" w:rsidRDefault="0072138C" w:rsidP="002518B6">
      <w:pPr>
        <w:rPr>
          <w:rFonts w:ascii="Times New Roman" w:hAnsi="Times New Roman" w:cs="Times New Roman"/>
          <w:lang w:val="en-GB"/>
        </w:rPr>
      </w:pPr>
      <w:r w:rsidRPr="005F6BD4">
        <w:rPr>
          <w:rFonts w:ascii="Times New Roman" w:hAnsi="Times New Roman" w:cs="Times New Roman"/>
          <w:b/>
          <w:bCs/>
          <w:lang w:val="en-GB"/>
        </w:rPr>
        <w:t>We suggest that market-making for farmed salmon has squeezed more affordable, nutritious</w:t>
      </w:r>
      <w:r>
        <w:rPr>
          <w:rFonts w:ascii="Times New Roman" w:hAnsi="Times New Roman" w:cs="Times New Roman"/>
          <w:b/>
          <w:bCs/>
          <w:lang w:val="en-GB"/>
        </w:rPr>
        <w:t>,</w:t>
      </w:r>
      <w:r w:rsidRPr="005F6BD4">
        <w:rPr>
          <w:rFonts w:ascii="Times New Roman" w:hAnsi="Times New Roman" w:cs="Times New Roman"/>
          <w:b/>
          <w:bCs/>
          <w:lang w:val="en-GB"/>
        </w:rPr>
        <w:t xml:space="preserve"> and sustainable products from UK markets</w:t>
      </w:r>
      <w:r>
        <w:rPr>
          <w:rFonts w:ascii="Times New Roman" w:hAnsi="Times New Roman" w:cs="Times New Roman"/>
          <w:lang w:val="en-GB"/>
        </w:rPr>
        <w:t xml:space="preserve">. These insights could be used to raise consumption of less-popular foods, such as mussels, in line with UK health and sustainability targets. </w:t>
      </w:r>
      <w:r>
        <w:rPr>
          <w:rFonts w:ascii="Times New Roman" w:hAnsi="Times New Roman" w:cs="Times New Roman"/>
        </w:rPr>
        <w:t xml:space="preserve">Our analysis spans multiple disciplines, including food security, nutrition and health research, aquaculture, and marketing. </w:t>
      </w:r>
      <w:r w:rsidRPr="00255616">
        <w:rPr>
          <w:rFonts w:ascii="Times New Roman" w:hAnsi="Times New Roman" w:cs="Times New Roman"/>
          <w:lang w:val="en-GB"/>
        </w:rPr>
        <w:t xml:space="preserve">We believe that the findings are well-suited to </w:t>
      </w:r>
      <w:r w:rsidR="00C57904">
        <w:rPr>
          <w:rFonts w:ascii="Times New Roman" w:hAnsi="Times New Roman" w:cs="Times New Roman"/>
          <w:i/>
          <w:lang w:val="en-GB"/>
        </w:rPr>
        <w:t>Environmental Research Letters</w:t>
      </w:r>
      <w:r w:rsidR="00FA66B7">
        <w:rPr>
          <w:rFonts w:ascii="Times New Roman" w:hAnsi="Times New Roman" w:cs="Times New Roman"/>
          <w:i/>
          <w:lang w:val="en-GB"/>
        </w:rPr>
        <w:t>’</w:t>
      </w:r>
      <w:r>
        <w:rPr>
          <w:rFonts w:ascii="Times New Roman" w:hAnsi="Times New Roman" w:cs="Times New Roman"/>
          <w:i/>
          <w:lang w:val="en-GB"/>
        </w:rPr>
        <w:t xml:space="preserve"> </w:t>
      </w:r>
      <w:r w:rsidRPr="00255616">
        <w:rPr>
          <w:rFonts w:ascii="Times New Roman" w:hAnsi="Times New Roman" w:cs="Times New Roman"/>
          <w:iCs/>
          <w:lang w:val="en-GB"/>
        </w:rPr>
        <w:t xml:space="preserve">focus on </w:t>
      </w:r>
      <w:r w:rsidR="00C57904">
        <w:rPr>
          <w:rFonts w:ascii="Times New Roman" w:hAnsi="Times New Roman" w:cs="Times New Roman"/>
          <w:iCs/>
          <w:lang w:val="en-GB"/>
        </w:rPr>
        <w:t xml:space="preserve">interdisciplinary research, particularly on sustainable </w:t>
      </w:r>
      <w:r>
        <w:rPr>
          <w:rFonts w:ascii="Times New Roman" w:hAnsi="Times New Roman" w:cs="Times New Roman"/>
          <w:iCs/>
          <w:lang w:val="en-GB"/>
        </w:rPr>
        <w:t>food production</w:t>
      </w:r>
      <w:r w:rsidR="00C57904">
        <w:rPr>
          <w:rFonts w:ascii="Times New Roman" w:hAnsi="Times New Roman" w:cs="Times New Roman"/>
          <w:iCs/>
          <w:lang w:val="en-GB"/>
        </w:rPr>
        <w:t xml:space="preserve"> systems</w:t>
      </w:r>
      <w:r>
        <w:rPr>
          <w:rFonts w:ascii="Times New Roman" w:hAnsi="Times New Roman" w:cs="Times New Roman"/>
          <w:iCs/>
          <w:lang w:val="en-GB"/>
        </w:rPr>
        <w:t xml:space="preserve">, which we connect to </w:t>
      </w:r>
      <w:r w:rsidR="00C57904">
        <w:rPr>
          <w:rFonts w:ascii="Times New Roman" w:hAnsi="Times New Roman" w:cs="Times New Roman"/>
          <w:iCs/>
          <w:lang w:val="en-GB"/>
        </w:rPr>
        <w:t xml:space="preserve">societal impacts (economic, </w:t>
      </w:r>
      <w:r>
        <w:rPr>
          <w:rFonts w:ascii="Times New Roman" w:hAnsi="Times New Roman" w:cs="Times New Roman"/>
          <w:iCs/>
          <w:lang w:val="en-GB"/>
        </w:rPr>
        <w:t>nutrition</w:t>
      </w:r>
      <w:r w:rsidR="00C57904">
        <w:rPr>
          <w:rFonts w:ascii="Times New Roman" w:hAnsi="Times New Roman" w:cs="Times New Roman"/>
          <w:iCs/>
          <w:lang w:val="en-GB"/>
        </w:rPr>
        <w:t xml:space="preserve">, </w:t>
      </w:r>
      <w:r>
        <w:rPr>
          <w:rFonts w:ascii="Times New Roman" w:hAnsi="Times New Roman" w:cs="Times New Roman"/>
          <w:iCs/>
          <w:lang w:val="en-GB"/>
        </w:rPr>
        <w:t>environmental</w:t>
      </w:r>
      <w:r w:rsidR="008D53E1">
        <w:rPr>
          <w:rFonts w:ascii="Times New Roman" w:hAnsi="Times New Roman" w:cs="Times New Roman"/>
          <w:iCs/>
          <w:lang w:val="en-GB"/>
        </w:rPr>
        <w:t>)</w:t>
      </w:r>
      <w:r w:rsidR="00FA66B7">
        <w:rPr>
          <w:rFonts w:ascii="Times New Roman" w:hAnsi="Times New Roman" w:cs="Times New Roman"/>
          <w:iCs/>
          <w:lang w:val="en-GB"/>
        </w:rPr>
        <w:t xml:space="preserve"> and policy implications</w:t>
      </w:r>
      <w:r>
        <w:rPr>
          <w:rFonts w:ascii="Times New Roman" w:hAnsi="Times New Roman" w:cs="Times New Roman"/>
          <w:iCs/>
          <w:lang w:val="en-GB"/>
        </w:rPr>
        <w:t>.</w:t>
      </w:r>
    </w:p>
    <w:p w14:paraId="637E2F48" w14:textId="77777777" w:rsidR="00CE78BF" w:rsidRDefault="00CE78BF" w:rsidP="002518B6">
      <w:pPr>
        <w:rPr>
          <w:rFonts w:ascii="Times New Roman" w:hAnsi="Times New Roman" w:cs="Times New Roman"/>
          <w:lang w:val="en-GB"/>
        </w:rPr>
      </w:pPr>
    </w:p>
    <w:p w14:paraId="7AFE1A03" w14:textId="349F88B0" w:rsidR="00722D02" w:rsidRDefault="00A620E9" w:rsidP="002518B6">
      <w:pPr>
        <w:rPr>
          <w:rFonts w:ascii="Times New Roman" w:hAnsi="Times New Roman" w:cs="Times New Roman"/>
        </w:rPr>
      </w:pPr>
      <w:r w:rsidRPr="00255616">
        <w:rPr>
          <w:rFonts w:ascii="Times New Roman" w:hAnsi="Times New Roman" w:cs="Times New Roman"/>
          <w:lang w:val="en-GB"/>
        </w:rPr>
        <w:t xml:space="preserve">Our manuscript main text is </w:t>
      </w:r>
      <w:r w:rsidR="00C433F8">
        <w:rPr>
          <w:rFonts w:ascii="Times New Roman" w:hAnsi="Times New Roman" w:cs="Times New Roman"/>
          <w:lang w:val="en-GB"/>
        </w:rPr>
        <w:t>3,988</w:t>
      </w:r>
      <w:r w:rsidR="00CE78BF">
        <w:rPr>
          <w:rFonts w:ascii="Times New Roman" w:hAnsi="Times New Roman" w:cs="Times New Roman"/>
          <w:lang w:val="en-GB"/>
        </w:rPr>
        <w:t xml:space="preserve"> </w:t>
      </w:r>
      <w:r w:rsidR="00BA5B65" w:rsidRPr="00255616">
        <w:rPr>
          <w:rFonts w:ascii="Times New Roman" w:hAnsi="Times New Roman" w:cs="Times New Roman"/>
          <w:lang w:val="en-GB"/>
        </w:rPr>
        <w:t>(</w:t>
      </w:r>
      <w:r w:rsidR="00CE78BF">
        <w:rPr>
          <w:rFonts w:ascii="Times New Roman" w:hAnsi="Times New Roman" w:cs="Times New Roman"/>
          <w:lang w:val="en-GB"/>
        </w:rPr>
        <w:t xml:space="preserve">excluding captions, tables, </w:t>
      </w:r>
      <w:r w:rsidR="00C433F8">
        <w:rPr>
          <w:rFonts w:ascii="Times New Roman" w:hAnsi="Times New Roman" w:cs="Times New Roman"/>
          <w:lang w:val="en-GB"/>
        </w:rPr>
        <w:t xml:space="preserve">titles, </w:t>
      </w:r>
      <w:r w:rsidR="00CE78BF">
        <w:rPr>
          <w:rFonts w:ascii="Times New Roman" w:hAnsi="Times New Roman" w:cs="Times New Roman"/>
          <w:lang w:val="en-GB"/>
        </w:rPr>
        <w:t xml:space="preserve">abstract, </w:t>
      </w:r>
      <w:r w:rsidR="00BA5B65" w:rsidRPr="00255616">
        <w:rPr>
          <w:rFonts w:ascii="Times New Roman" w:hAnsi="Times New Roman" w:cs="Times New Roman"/>
          <w:lang w:val="en-GB"/>
        </w:rPr>
        <w:t>references)</w:t>
      </w:r>
      <w:r w:rsidR="00CE78BF">
        <w:rPr>
          <w:rFonts w:ascii="Times New Roman" w:hAnsi="Times New Roman" w:cs="Times New Roman"/>
          <w:lang w:val="en-GB"/>
        </w:rPr>
        <w:t>, with one table and four</w:t>
      </w:r>
      <w:r w:rsidRPr="00255616">
        <w:rPr>
          <w:rFonts w:ascii="Times New Roman" w:hAnsi="Times New Roman" w:cs="Times New Roman"/>
          <w:lang w:val="en-GB"/>
        </w:rPr>
        <w:t xml:space="preserve"> </w:t>
      </w:r>
      <w:r w:rsidR="0064194F">
        <w:rPr>
          <w:rFonts w:ascii="Times New Roman" w:hAnsi="Times New Roman" w:cs="Times New Roman"/>
          <w:lang w:val="en-GB"/>
        </w:rPr>
        <w:t>figures</w:t>
      </w:r>
      <w:r w:rsidR="00BA5B65" w:rsidRPr="00255616">
        <w:rPr>
          <w:rFonts w:ascii="Times New Roman" w:hAnsi="Times New Roman" w:cs="Times New Roman"/>
          <w:lang w:val="en-GB"/>
        </w:rPr>
        <w:t>, and is not under consideration elsewhere.</w:t>
      </w:r>
      <w:r w:rsidR="00163E72">
        <w:rPr>
          <w:rFonts w:ascii="Times New Roman" w:hAnsi="Times New Roman" w:cs="Times New Roman"/>
          <w:lang w:val="en-GB"/>
        </w:rPr>
        <w:t xml:space="preserve"> We recommend </w:t>
      </w:r>
      <w:r w:rsidR="00626DE8">
        <w:rPr>
          <w:rFonts w:ascii="Times New Roman" w:hAnsi="Times New Roman" w:cs="Times New Roman"/>
          <w:lang w:val="en-GB"/>
        </w:rPr>
        <w:t xml:space="preserve">three </w:t>
      </w:r>
      <w:r w:rsidR="000C010B">
        <w:rPr>
          <w:rFonts w:ascii="Times New Roman" w:hAnsi="Times New Roman" w:cs="Times New Roman"/>
        </w:rPr>
        <w:t xml:space="preserve">experts in </w:t>
      </w:r>
      <w:r w:rsidR="00626DE8">
        <w:rPr>
          <w:rFonts w:ascii="Times New Roman" w:hAnsi="Times New Roman" w:cs="Times New Roman"/>
        </w:rPr>
        <w:t xml:space="preserve">marketing, </w:t>
      </w:r>
      <w:r w:rsidR="00722D02">
        <w:rPr>
          <w:rFonts w:ascii="Times New Roman" w:hAnsi="Times New Roman" w:cs="Times New Roman"/>
        </w:rPr>
        <w:t>UK sea</w:t>
      </w:r>
      <w:r w:rsidR="00626DE8">
        <w:rPr>
          <w:rFonts w:ascii="Times New Roman" w:hAnsi="Times New Roman" w:cs="Times New Roman"/>
        </w:rPr>
        <w:t xml:space="preserve">food systems, and aquaculture </w:t>
      </w:r>
      <w:r w:rsidR="000C010B">
        <w:rPr>
          <w:rFonts w:ascii="Times New Roman" w:hAnsi="Times New Roman" w:cs="Times New Roman"/>
        </w:rPr>
        <w:t xml:space="preserve">as reviewers: </w:t>
      </w:r>
    </w:p>
    <w:p w14:paraId="0DD19A28" w14:textId="77777777" w:rsidR="00722D02" w:rsidRDefault="00722D02" w:rsidP="002518B6">
      <w:pPr>
        <w:rPr>
          <w:rFonts w:ascii="Times New Roman" w:hAnsi="Times New Roman" w:cs="Times New Roman"/>
        </w:rPr>
      </w:pPr>
    </w:p>
    <w:p w14:paraId="0DF933FB" w14:textId="2A82E898" w:rsidR="00722D02" w:rsidRPr="00722D02" w:rsidRDefault="005F6BD4" w:rsidP="00722D02">
      <w:pPr>
        <w:pStyle w:val="ListParagraph"/>
        <w:numPr>
          <w:ilvl w:val="0"/>
          <w:numId w:val="2"/>
        </w:numPr>
        <w:rPr>
          <w:rFonts w:ascii="Times New Roman" w:hAnsi="Times New Roman" w:cs="Times New Roman"/>
          <w:lang w:val="en-GB"/>
        </w:rPr>
      </w:pPr>
      <w:r w:rsidRPr="00722D02">
        <w:rPr>
          <w:rFonts w:ascii="Times New Roman" w:hAnsi="Times New Roman" w:cs="Times New Roman"/>
        </w:rPr>
        <w:t>Dr Christian Fuentes (</w:t>
      </w:r>
      <w:hyperlink r:id="rId11" w:history="1">
        <w:r w:rsidR="00644289" w:rsidRPr="001E7CD4">
          <w:rPr>
            <w:rStyle w:val="Hyperlink"/>
            <w:rFonts w:ascii="Times New Roman" w:hAnsi="Times New Roman" w:cs="Times New Roman"/>
          </w:rPr>
          <w:t>christian.fuentes@ses.lu.se</w:t>
        </w:r>
      </w:hyperlink>
      <w:r w:rsidR="00644289">
        <w:rPr>
          <w:rFonts w:ascii="Times New Roman" w:hAnsi="Times New Roman" w:cs="Times New Roman"/>
        </w:rPr>
        <w:t xml:space="preserve">, </w:t>
      </w:r>
      <w:r w:rsidRPr="00722D02">
        <w:rPr>
          <w:rFonts w:ascii="Times New Roman" w:hAnsi="Times New Roman" w:cs="Times New Roman"/>
        </w:rPr>
        <w:t>Marketing at Lund University)</w:t>
      </w:r>
    </w:p>
    <w:p w14:paraId="765AD7E8" w14:textId="409B65E4" w:rsidR="00722D02" w:rsidRPr="00722D02" w:rsidRDefault="00722D02" w:rsidP="00722D02">
      <w:pPr>
        <w:pStyle w:val="ListParagraph"/>
        <w:numPr>
          <w:ilvl w:val="0"/>
          <w:numId w:val="2"/>
        </w:numPr>
        <w:rPr>
          <w:rFonts w:ascii="Times New Roman" w:hAnsi="Times New Roman" w:cs="Times New Roman"/>
          <w:lang w:val="en-GB"/>
        </w:rPr>
      </w:pPr>
      <w:r w:rsidRPr="00722D02">
        <w:rPr>
          <w:rFonts w:ascii="Times New Roman" w:hAnsi="Times New Roman" w:cs="Times New Roman"/>
        </w:rPr>
        <w:t>Dr Ruth Thurstan (</w:t>
      </w:r>
      <w:hyperlink r:id="rId12" w:history="1">
        <w:r w:rsidR="00644289" w:rsidRPr="001E7CD4">
          <w:rPr>
            <w:rStyle w:val="Hyperlink"/>
            <w:rFonts w:ascii="Times New Roman" w:hAnsi="Times New Roman" w:cs="Times New Roman"/>
          </w:rPr>
          <w:t>R.Thurstan@exeter.ac.uk</w:t>
        </w:r>
      </w:hyperlink>
      <w:r w:rsidR="00644289">
        <w:rPr>
          <w:rFonts w:ascii="Times New Roman" w:hAnsi="Times New Roman" w:cs="Times New Roman"/>
        </w:rPr>
        <w:t xml:space="preserve">, </w:t>
      </w:r>
      <w:r w:rsidRPr="00722D02">
        <w:rPr>
          <w:rFonts w:ascii="Times New Roman" w:hAnsi="Times New Roman" w:cs="Times New Roman"/>
        </w:rPr>
        <w:t>UK seafood, University of Essex)</w:t>
      </w:r>
    </w:p>
    <w:p w14:paraId="026E073C" w14:textId="0FF1D850" w:rsidR="00A0558A" w:rsidRPr="0072138C" w:rsidRDefault="005F6BD4" w:rsidP="0072138C">
      <w:pPr>
        <w:pStyle w:val="ListParagraph"/>
        <w:numPr>
          <w:ilvl w:val="0"/>
          <w:numId w:val="2"/>
        </w:numPr>
        <w:rPr>
          <w:rFonts w:ascii="Times New Roman" w:hAnsi="Times New Roman" w:cs="Times New Roman"/>
          <w:lang w:val="en-GB"/>
        </w:rPr>
      </w:pPr>
      <w:r w:rsidRPr="00722D02">
        <w:rPr>
          <w:rFonts w:ascii="Times New Roman" w:hAnsi="Times New Roman" w:cs="Times New Roman"/>
        </w:rPr>
        <w:t>Dr Richard Cottrell (</w:t>
      </w:r>
      <w:hyperlink r:id="rId13" w:history="1">
        <w:r w:rsidR="00644289" w:rsidRPr="001E7CD4">
          <w:rPr>
            <w:rStyle w:val="Hyperlink"/>
            <w:rFonts w:ascii="Times New Roman" w:hAnsi="Times New Roman" w:cs="Times New Roman"/>
          </w:rPr>
          <w:t>r.cottrell@uq.edu.au</w:t>
        </w:r>
      </w:hyperlink>
      <w:r w:rsidR="00644289">
        <w:rPr>
          <w:rFonts w:ascii="Times New Roman" w:hAnsi="Times New Roman" w:cs="Times New Roman"/>
        </w:rPr>
        <w:t xml:space="preserve">, </w:t>
      </w:r>
      <w:r w:rsidRPr="00722D02">
        <w:rPr>
          <w:rFonts w:ascii="Times New Roman" w:hAnsi="Times New Roman" w:cs="Times New Roman"/>
        </w:rPr>
        <w:t>aquaculture at University of Queensland)</w:t>
      </w:r>
    </w:p>
    <w:p w14:paraId="59E401A7" w14:textId="77777777" w:rsidR="0072138C" w:rsidRPr="0072138C" w:rsidRDefault="0072138C" w:rsidP="00700F73">
      <w:pPr>
        <w:pStyle w:val="ListParagraph"/>
        <w:rPr>
          <w:rFonts w:ascii="Times New Roman" w:hAnsi="Times New Roman" w:cs="Times New Roman"/>
          <w:lang w:val="en-GB"/>
        </w:rPr>
      </w:pPr>
    </w:p>
    <w:p w14:paraId="7D646343" w14:textId="7C3FC81D" w:rsidR="00EC3699" w:rsidRPr="00255616" w:rsidRDefault="00473CC5" w:rsidP="00625567">
      <w:pPr>
        <w:pStyle w:val="NormalWeb"/>
        <w:spacing w:before="0" w:beforeAutospacing="0" w:after="120" w:afterAutospacing="0" w:line="276" w:lineRule="auto"/>
        <w:rPr>
          <w:rFonts w:ascii="Times New Roman" w:hAnsi="Times New Roman"/>
          <w:sz w:val="24"/>
          <w:szCs w:val="24"/>
        </w:rPr>
      </w:pPr>
      <w:r w:rsidRPr="00255616">
        <w:rPr>
          <w:rFonts w:ascii="Times New Roman" w:hAnsi="Times New Roman"/>
          <w:noProof/>
          <w:sz w:val="24"/>
          <w:szCs w:val="24"/>
          <w:lang w:val="en-GB" w:eastAsia="en-GB"/>
        </w:rPr>
        <w:drawing>
          <wp:anchor distT="0" distB="0" distL="114300" distR="114300" simplePos="0" relativeHeight="251658240" behindDoc="0" locked="0" layoutInCell="1" allowOverlap="1" wp14:anchorId="43BA0B2E" wp14:editId="3CFFB5DD">
            <wp:simplePos x="0" y="0"/>
            <wp:positionH relativeFrom="column">
              <wp:posOffset>-62230</wp:posOffset>
            </wp:positionH>
            <wp:positionV relativeFrom="paragraph">
              <wp:posOffset>246380</wp:posOffset>
            </wp:positionV>
            <wp:extent cx="1539240" cy="873125"/>
            <wp:effectExtent l="0" t="0" r="0" b="0"/>
            <wp:wrapThrough wrapText="bothSides">
              <wp:wrapPolygon edited="0">
                <wp:start x="3743" y="1885"/>
                <wp:lineTo x="3743" y="2828"/>
                <wp:lineTo x="4990" y="7540"/>
                <wp:lineTo x="2673" y="9425"/>
                <wp:lineTo x="1960" y="10682"/>
                <wp:lineTo x="2317" y="14767"/>
                <wp:lineTo x="7485" y="16966"/>
                <wp:lineTo x="13188" y="17594"/>
                <wp:lineTo x="14257" y="17594"/>
                <wp:lineTo x="13366" y="12567"/>
                <wp:lineTo x="19248" y="11939"/>
                <wp:lineTo x="19248" y="10996"/>
                <wp:lineTo x="12297" y="7540"/>
                <wp:lineTo x="12653" y="3770"/>
                <wp:lineTo x="11228" y="3142"/>
                <wp:lineTo x="4634" y="1885"/>
                <wp:lineTo x="3743" y="1885"/>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924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26B" w:rsidRPr="00255616">
        <w:rPr>
          <w:rFonts w:ascii="Times New Roman" w:hAnsi="Times New Roman"/>
          <w:sz w:val="24"/>
          <w:szCs w:val="24"/>
        </w:rPr>
        <w:t>Yours sincerely,</w:t>
      </w:r>
    </w:p>
    <w:p w14:paraId="727E9D57" w14:textId="554E24F0" w:rsidR="00EC3699" w:rsidRPr="00255616" w:rsidRDefault="00EC3699" w:rsidP="00625567">
      <w:pPr>
        <w:pStyle w:val="NormalWeb"/>
        <w:spacing w:before="0" w:beforeAutospacing="0" w:after="120" w:afterAutospacing="0" w:line="276" w:lineRule="auto"/>
        <w:rPr>
          <w:rFonts w:ascii="Times New Roman" w:hAnsi="Times New Roman"/>
          <w:sz w:val="24"/>
          <w:szCs w:val="24"/>
        </w:rPr>
      </w:pPr>
    </w:p>
    <w:p w14:paraId="31EBFA02" w14:textId="77777777" w:rsidR="005F1272" w:rsidRPr="00255616" w:rsidRDefault="005F1272" w:rsidP="00625567">
      <w:pPr>
        <w:pStyle w:val="NormalWeb"/>
        <w:spacing w:before="0" w:beforeAutospacing="0" w:after="120" w:afterAutospacing="0" w:line="276" w:lineRule="auto"/>
        <w:rPr>
          <w:rFonts w:ascii="Times New Roman" w:hAnsi="Times New Roman"/>
          <w:sz w:val="24"/>
          <w:szCs w:val="24"/>
        </w:rPr>
      </w:pPr>
    </w:p>
    <w:p w14:paraId="3FA460B9" w14:textId="77777777" w:rsidR="0080713C" w:rsidRPr="00255616" w:rsidRDefault="0080713C" w:rsidP="001177B8">
      <w:pPr>
        <w:pStyle w:val="NormalWeb"/>
        <w:spacing w:before="0" w:beforeAutospacing="0" w:after="0" w:afterAutospacing="0" w:line="276" w:lineRule="auto"/>
        <w:rPr>
          <w:rFonts w:ascii="Times New Roman" w:hAnsi="Times New Roman"/>
          <w:b/>
          <w:bCs/>
          <w:sz w:val="24"/>
          <w:szCs w:val="24"/>
        </w:rPr>
      </w:pPr>
    </w:p>
    <w:p w14:paraId="037B41AE" w14:textId="578C72A5" w:rsidR="00C354F8" w:rsidRPr="00255616" w:rsidRDefault="00C060D4" w:rsidP="001177B8">
      <w:pPr>
        <w:pStyle w:val="NormalWeb"/>
        <w:spacing w:before="0" w:beforeAutospacing="0" w:after="0" w:afterAutospacing="0" w:line="276" w:lineRule="auto"/>
        <w:rPr>
          <w:rFonts w:ascii="Times New Roman" w:hAnsi="Times New Roman"/>
          <w:b/>
          <w:bCs/>
          <w:sz w:val="24"/>
          <w:szCs w:val="24"/>
        </w:rPr>
      </w:pPr>
      <w:r w:rsidRPr="00255616">
        <w:rPr>
          <w:rFonts w:ascii="Times New Roman" w:hAnsi="Times New Roman"/>
          <w:b/>
          <w:bCs/>
          <w:sz w:val="24"/>
          <w:szCs w:val="24"/>
        </w:rPr>
        <w:t xml:space="preserve">Dr </w:t>
      </w:r>
      <w:r w:rsidR="00C2026B" w:rsidRPr="00255616">
        <w:rPr>
          <w:rFonts w:ascii="Times New Roman" w:hAnsi="Times New Roman"/>
          <w:b/>
          <w:bCs/>
          <w:sz w:val="24"/>
          <w:szCs w:val="24"/>
        </w:rPr>
        <w:t xml:space="preserve">James </w:t>
      </w:r>
      <w:r w:rsidR="001F294E" w:rsidRPr="00255616">
        <w:rPr>
          <w:rFonts w:ascii="Times New Roman" w:hAnsi="Times New Roman"/>
          <w:b/>
          <w:bCs/>
          <w:sz w:val="24"/>
          <w:szCs w:val="24"/>
        </w:rPr>
        <w:t xml:space="preserve">PW </w:t>
      </w:r>
      <w:r w:rsidR="00C2026B" w:rsidRPr="00255616">
        <w:rPr>
          <w:rFonts w:ascii="Times New Roman" w:hAnsi="Times New Roman"/>
          <w:b/>
          <w:bCs/>
          <w:sz w:val="24"/>
          <w:szCs w:val="24"/>
        </w:rPr>
        <w:t>Robinson</w:t>
      </w:r>
    </w:p>
    <w:p w14:paraId="2E78A08C" w14:textId="30C82073" w:rsidR="0083796F" w:rsidRPr="00255616" w:rsidRDefault="00626DE8" w:rsidP="001177B8">
      <w:pPr>
        <w:pStyle w:val="NormalWeb"/>
        <w:spacing w:before="0" w:beforeAutospacing="0" w:after="0" w:afterAutospacing="0" w:line="276" w:lineRule="auto"/>
        <w:rPr>
          <w:rFonts w:ascii="Times New Roman" w:hAnsi="Times New Roman"/>
          <w:color w:val="7F7F7F" w:themeColor="text1" w:themeTint="80"/>
          <w:sz w:val="21"/>
          <w:szCs w:val="21"/>
        </w:rPr>
      </w:pPr>
      <w:r>
        <w:rPr>
          <w:rFonts w:ascii="Times New Roman" w:hAnsi="Times New Roman"/>
          <w:color w:val="7F7F7F" w:themeColor="text1" w:themeTint="80"/>
          <w:sz w:val="21"/>
          <w:szCs w:val="21"/>
        </w:rPr>
        <w:t>Reader, Royal Society University Research</w:t>
      </w:r>
      <w:r w:rsidR="00BA5B65" w:rsidRPr="00255616">
        <w:rPr>
          <w:rFonts w:ascii="Times New Roman" w:hAnsi="Times New Roman"/>
          <w:color w:val="7F7F7F" w:themeColor="text1" w:themeTint="80"/>
          <w:sz w:val="21"/>
          <w:szCs w:val="21"/>
        </w:rPr>
        <w:t xml:space="preserve"> Fellow</w:t>
      </w:r>
      <w:r w:rsidR="008921BB" w:rsidRPr="00255616">
        <w:rPr>
          <w:rFonts w:ascii="Times New Roman" w:hAnsi="Times New Roman"/>
          <w:color w:val="7F7F7F" w:themeColor="text1" w:themeTint="80"/>
          <w:sz w:val="21"/>
          <w:szCs w:val="21"/>
        </w:rPr>
        <w:t>, Lancaster Environment Centre</w:t>
      </w:r>
    </w:p>
    <w:p w14:paraId="3F8CF912" w14:textId="58D1DB13" w:rsidR="00C354F8" w:rsidRPr="00255616" w:rsidRDefault="00000000" w:rsidP="001177B8">
      <w:pPr>
        <w:pStyle w:val="NormalWeb"/>
        <w:spacing w:before="0" w:beforeAutospacing="0" w:after="0" w:afterAutospacing="0" w:line="276" w:lineRule="auto"/>
        <w:rPr>
          <w:rFonts w:ascii="Times New Roman" w:hAnsi="Times New Roman"/>
          <w:color w:val="7F7F7F" w:themeColor="text1" w:themeTint="80"/>
          <w:sz w:val="21"/>
          <w:szCs w:val="21"/>
        </w:rPr>
      </w:pPr>
      <w:hyperlink r:id="rId15" w:history="1">
        <w:r w:rsidR="00C354F8" w:rsidRPr="00255616">
          <w:rPr>
            <w:rStyle w:val="Hyperlink"/>
            <w:rFonts w:ascii="Times New Roman" w:hAnsi="Times New Roman"/>
            <w:color w:val="7F7F7F" w:themeColor="text1" w:themeTint="80"/>
            <w:sz w:val="21"/>
            <w:szCs w:val="21"/>
          </w:rPr>
          <w:t>james.robinson@lancaster.ac.uk</w:t>
        </w:r>
      </w:hyperlink>
      <w:r w:rsidR="006571A1" w:rsidRPr="00255616">
        <w:rPr>
          <w:rFonts w:ascii="Times New Roman" w:hAnsi="Times New Roman"/>
          <w:color w:val="7F7F7F" w:themeColor="text1" w:themeTint="80"/>
          <w:sz w:val="21"/>
          <w:szCs w:val="21"/>
        </w:rPr>
        <w:t xml:space="preserve">; </w:t>
      </w:r>
      <w:r w:rsidR="00C354F8" w:rsidRPr="00255616">
        <w:rPr>
          <w:rFonts w:ascii="Times New Roman" w:hAnsi="Times New Roman"/>
          <w:color w:val="7F7F7F" w:themeColor="text1" w:themeTint="80"/>
          <w:sz w:val="21"/>
          <w:szCs w:val="21"/>
        </w:rPr>
        <w:t>+44 7756 279 229</w:t>
      </w:r>
    </w:p>
    <w:sectPr w:rsidR="00C354F8" w:rsidRPr="00255616" w:rsidSect="00D64D8F">
      <w:headerReference w:type="default" r:id="rId1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02D0" w14:textId="77777777" w:rsidR="00042587" w:rsidRDefault="00042587" w:rsidP="000A427A">
      <w:r>
        <w:separator/>
      </w:r>
    </w:p>
  </w:endnote>
  <w:endnote w:type="continuationSeparator" w:id="0">
    <w:p w14:paraId="4115B7BF" w14:textId="77777777" w:rsidR="00042587" w:rsidRDefault="00042587" w:rsidP="000A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DBA0" w14:textId="77777777" w:rsidR="00042587" w:rsidRDefault="00042587" w:rsidP="000A427A">
      <w:r>
        <w:separator/>
      </w:r>
    </w:p>
  </w:footnote>
  <w:footnote w:type="continuationSeparator" w:id="0">
    <w:p w14:paraId="3832195C" w14:textId="77777777" w:rsidR="00042587" w:rsidRDefault="00042587" w:rsidP="000A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B351" w14:textId="77777777" w:rsidR="000A427A" w:rsidRDefault="00C46C32">
    <w:pPr>
      <w:pStyle w:val="Header"/>
    </w:pPr>
    <w:r>
      <w:rPr>
        <w:noProof/>
        <w:lang w:val="en-GB" w:eastAsia="en-GB"/>
      </w:rPr>
      <w:drawing>
        <wp:anchor distT="0" distB="0" distL="114300" distR="114300" simplePos="0" relativeHeight="251659264" behindDoc="1" locked="0" layoutInCell="1" allowOverlap="1" wp14:anchorId="4BE02952" wp14:editId="5F1DC99F">
          <wp:simplePos x="0" y="0"/>
          <wp:positionH relativeFrom="column">
            <wp:posOffset>1693419</wp:posOffset>
          </wp:positionH>
          <wp:positionV relativeFrom="paragraph">
            <wp:posOffset>-329842</wp:posOffset>
          </wp:positionV>
          <wp:extent cx="4618800" cy="676800"/>
          <wp:effectExtent l="0" t="0" r="0" b="9525"/>
          <wp:wrapNone/>
          <wp:docPr id="1" name="Picture 1" descr="C:\Users\millern1\AppData\Local\Microsoft\Windows\Temporary Internet Files\Content.Word\LU - Logo - (Lancaster Environment Centre).jpg"/>
          <wp:cNvGraphicFramePr/>
          <a:graphic xmlns:a="http://schemas.openxmlformats.org/drawingml/2006/main">
            <a:graphicData uri="http://schemas.openxmlformats.org/drawingml/2006/picture">
              <pic:pic xmlns:pic="http://schemas.openxmlformats.org/drawingml/2006/picture">
                <pic:nvPicPr>
                  <pic:cNvPr id="1" name="Picture 1" descr="C:\Users\millern1\AppData\Local\Microsoft\Windows\Temporary Internet Files\Content.Word\LU - Logo - (Lancaster Environment Centre).jpg"/>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4618800" cy="67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5334"/>
    <w:multiLevelType w:val="hybridMultilevel"/>
    <w:tmpl w:val="5508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30F85"/>
    <w:multiLevelType w:val="hybridMultilevel"/>
    <w:tmpl w:val="A7E486AC"/>
    <w:lvl w:ilvl="0" w:tplc="D304F968">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101272">
    <w:abstractNumId w:val="0"/>
  </w:num>
  <w:num w:numId="2" w16cid:durableId="9578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13"/>
    <w:rsid w:val="00004461"/>
    <w:rsid w:val="00004A7E"/>
    <w:rsid w:val="000148B7"/>
    <w:rsid w:val="00014C64"/>
    <w:rsid w:val="0001636A"/>
    <w:rsid w:val="00024B29"/>
    <w:rsid w:val="00027191"/>
    <w:rsid w:val="000328D8"/>
    <w:rsid w:val="00032930"/>
    <w:rsid w:val="00034246"/>
    <w:rsid w:val="000347E0"/>
    <w:rsid w:val="00035101"/>
    <w:rsid w:val="00040456"/>
    <w:rsid w:val="00040743"/>
    <w:rsid w:val="000410E4"/>
    <w:rsid w:val="00042587"/>
    <w:rsid w:val="00044AA8"/>
    <w:rsid w:val="0004650B"/>
    <w:rsid w:val="00051B7B"/>
    <w:rsid w:val="00052CF5"/>
    <w:rsid w:val="00053A78"/>
    <w:rsid w:val="000642D8"/>
    <w:rsid w:val="000650CB"/>
    <w:rsid w:val="00065910"/>
    <w:rsid w:val="00077A60"/>
    <w:rsid w:val="00077C00"/>
    <w:rsid w:val="00080BC3"/>
    <w:rsid w:val="00081329"/>
    <w:rsid w:val="00081A01"/>
    <w:rsid w:val="0008486B"/>
    <w:rsid w:val="00086022"/>
    <w:rsid w:val="00090D1B"/>
    <w:rsid w:val="0009358E"/>
    <w:rsid w:val="000A187C"/>
    <w:rsid w:val="000A2090"/>
    <w:rsid w:val="000A40FC"/>
    <w:rsid w:val="000A4133"/>
    <w:rsid w:val="000A427A"/>
    <w:rsid w:val="000A55BD"/>
    <w:rsid w:val="000A56F0"/>
    <w:rsid w:val="000A6F84"/>
    <w:rsid w:val="000A7A9D"/>
    <w:rsid w:val="000B0368"/>
    <w:rsid w:val="000B067B"/>
    <w:rsid w:val="000B2AAE"/>
    <w:rsid w:val="000B760A"/>
    <w:rsid w:val="000C010B"/>
    <w:rsid w:val="000C0153"/>
    <w:rsid w:val="000C0F20"/>
    <w:rsid w:val="000C14CB"/>
    <w:rsid w:val="000C4AE4"/>
    <w:rsid w:val="000C4F11"/>
    <w:rsid w:val="000C694D"/>
    <w:rsid w:val="000C750F"/>
    <w:rsid w:val="000C7645"/>
    <w:rsid w:val="000C7710"/>
    <w:rsid w:val="000C7D3E"/>
    <w:rsid w:val="000D0C4F"/>
    <w:rsid w:val="000D3338"/>
    <w:rsid w:val="000D459A"/>
    <w:rsid w:val="000D609D"/>
    <w:rsid w:val="000D7EBB"/>
    <w:rsid w:val="000E268F"/>
    <w:rsid w:val="000E3121"/>
    <w:rsid w:val="000E6227"/>
    <w:rsid w:val="000F1B71"/>
    <w:rsid w:val="000F6436"/>
    <w:rsid w:val="00101F9F"/>
    <w:rsid w:val="00103BC0"/>
    <w:rsid w:val="00107ED1"/>
    <w:rsid w:val="00110176"/>
    <w:rsid w:val="0011017B"/>
    <w:rsid w:val="00112632"/>
    <w:rsid w:val="00113BF9"/>
    <w:rsid w:val="0011407C"/>
    <w:rsid w:val="00116719"/>
    <w:rsid w:val="001177B8"/>
    <w:rsid w:val="0011787D"/>
    <w:rsid w:val="00122010"/>
    <w:rsid w:val="00124928"/>
    <w:rsid w:val="00125ECF"/>
    <w:rsid w:val="00127437"/>
    <w:rsid w:val="00127A46"/>
    <w:rsid w:val="00130124"/>
    <w:rsid w:val="00134888"/>
    <w:rsid w:val="00135A33"/>
    <w:rsid w:val="001405FA"/>
    <w:rsid w:val="00140723"/>
    <w:rsid w:val="00143CEB"/>
    <w:rsid w:val="00143D2B"/>
    <w:rsid w:val="00144982"/>
    <w:rsid w:val="001460D0"/>
    <w:rsid w:val="00154452"/>
    <w:rsid w:val="001612BD"/>
    <w:rsid w:val="0016152B"/>
    <w:rsid w:val="00163E72"/>
    <w:rsid w:val="00167A11"/>
    <w:rsid w:val="00167F87"/>
    <w:rsid w:val="001704FF"/>
    <w:rsid w:val="001712F1"/>
    <w:rsid w:val="001720B1"/>
    <w:rsid w:val="001732C5"/>
    <w:rsid w:val="00173899"/>
    <w:rsid w:val="0017591C"/>
    <w:rsid w:val="00181FC6"/>
    <w:rsid w:val="00182412"/>
    <w:rsid w:val="0018300A"/>
    <w:rsid w:val="0018307B"/>
    <w:rsid w:val="001844D8"/>
    <w:rsid w:val="00187E1F"/>
    <w:rsid w:val="00193A10"/>
    <w:rsid w:val="00195024"/>
    <w:rsid w:val="001A02E8"/>
    <w:rsid w:val="001A37BB"/>
    <w:rsid w:val="001A4D75"/>
    <w:rsid w:val="001A76C5"/>
    <w:rsid w:val="001B1021"/>
    <w:rsid w:val="001B225E"/>
    <w:rsid w:val="001B38CD"/>
    <w:rsid w:val="001C013E"/>
    <w:rsid w:val="001C39FE"/>
    <w:rsid w:val="001D146F"/>
    <w:rsid w:val="001D40AE"/>
    <w:rsid w:val="001D57B4"/>
    <w:rsid w:val="001D6853"/>
    <w:rsid w:val="001D7521"/>
    <w:rsid w:val="001D7E11"/>
    <w:rsid w:val="001E1C5C"/>
    <w:rsid w:val="001E1C6F"/>
    <w:rsid w:val="001E3BA4"/>
    <w:rsid w:val="001E47C4"/>
    <w:rsid w:val="001E7FAE"/>
    <w:rsid w:val="001F1713"/>
    <w:rsid w:val="001F294E"/>
    <w:rsid w:val="001F31FF"/>
    <w:rsid w:val="002034AA"/>
    <w:rsid w:val="00203D1B"/>
    <w:rsid w:val="00213327"/>
    <w:rsid w:val="00217188"/>
    <w:rsid w:val="002234B2"/>
    <w:rsid w:val="00226DE6"/>
    <w:rsid w:val="00230B79"/>
    <w:rsid w:val="00231B56"/>
    <w:rsid w:val="00231DE1"/>
    <w:rsid w:val="00233359"/>
    <w:rsid w:val="00240F7B"/>
    <w:rsid w:val="00241C28"/>
    <w:rsid w:val="00242882"/>
    <w:rsid w:val="002442C9"/>
    <w:rsid w:val="00245AAE"/>
    <w:rsid w:val="00245ACF"/>
    <w:rsid w:val="002518B6"/>
    <w:rsid w:val="002528F0"/>
    <w:rsid w:val="0025315C"/>
    <w:rsid w:val="00255616"/>
    <w:rsid w:val="00256898"/>
    <w:rsid w:val="002619F3"/>
    <w:rsid w:val="002648B7"/>
    <w:rsid w:val="002653C1"/>
    <w:rsid w:val="00265A95"/>
    <w:rsid w:val="00266AD6"/>
    <w:rsid w:val="00274932"/>
    <w:rsid w:val="00276716"/>
    <w:rsid w:val="0027713A"/>
    <w:rsid w:val="00280527"/>
    <w:rsid w:val="00281550"/>
    <w:rsid w:val="0028246A"/>
    <w:rsid w:val="00286F62"/>
    <w:rsid w:val="00287898"/>
    <w:rsid w:val="00290503"/>
    <w:rsid w:val="00295B33"/>
    <w:rsid w:val="00295EFB"/>
    <w:rsid w:val="0029631F"/>
    <w:rsid w:val="002A6FB9"/>
    <w:rsid w:val="002A71DB"/>
    <w:rsid w:val="002B0459"/>
    <w:rsid w:val="002B2677"/>
    <w:rsid w:val="002B2CB0"/>
    <w:rsid w:val="002B49A1"/>
    <w:rsid w:val="002B66B2"/>
    <w:rsid w:val="002C00FC"/>
    <w:rsid w:val="002C1997"/>
    <w:rsid w:val="002D1D49"/>
    <w:rsid w:val="002D4555"/>
    <w:rsid w:val="002D50D7"/>
    <w:rsid w:val="002D6561"/>
    <w:rsid w:val="002E11C6"/>
    <w:rsid w:val="002E2AFA"/>
    <w:rsid w:val="002E6D27"/>
    <w:rsid w:val="002E7E5D"/>
    <w:rsid w:val="002F1E87"/>
    <w:rsid w:val="00300D91"/>
    <w:rsid w:val="00302E8B"/>
    <w:rsid w:val="0030395C"/>
    <w:rsid w:val="00303960"/>
    <w:rsid w:val="00303FE9"/>
    <w:rsid w:val="0031211E"/>
    <w:rsid w:val="00312C42"/>
    <w:rsid w:val="00313174"/>
    <w:rsid w:val="00313CD6"/>
    <w:rsid w:val="00315A50"/>
    <w:rsid w:val="003178A4"/>
    <w:rsid w:val="0032639C"/>
    <w:rsid w:val="00326C35"/>
    <w:rsid w:val="00326D6E"/>
    <w:rsid w:val="00332AF3"/>
    <w:rsid w:val="003336B6"/>
    <w:rsid w:val="0033629B"/>
    <w:rsid w:val="0033761E"/>
    <w:rsid w:val="00340912"/>
    <w:rsid w:val="003410D3"/>
    <w:rsid w:val="0034220C"/>
    <w:rsid w:val="00342C46"/>
    <w:rsid w:val="003465E4"/>
    <w:rsid w:val="003510A9"/>
    <w:rsid w:val="0035265E"/>
    <w:rsid w:val="00355542"/>
    <w:rsid w:val="003560C0"/>
    <w:rsid w:val="00365581"/>
    <w:rsid w:val="00366485"/>
    <w:rsid w:val="00366C4E"/>
    <w:rsid w:val="003712FD"/>
    <w:rsid w:val="00372237"/>
    <w:rsid w:val="00375B63"/>
    <w:rsid w:val="00376442"/>
    <w:rsid w:val="00377BF0"/>
    <w:rsid w:val="00382A9D"/>
    <w:rsid w:val="00382AD9"/>
    <w:rsid w:val="00383AA5"/>
    <w:rsid w:val="00390F71"/>
    <w:rsid w:val="0039217B"/>
    <w:rsid w:val="003922F2"/>
    <w:rsid w:val="003956CB"/>
    <w:rsid w:val="00396BF5"/>
    <w:rsid w:val="00396E23"/>
    <w:rsid w:val="00396F8A"/>
    <w:rsid w:val="003A318E"/>
    <w:rsid w:val="003A4171"/>
    <w:rsid w:val="003A423D"/>
    <w:rsid w:val="003B0D07"/>
    <w:rsid w:val="003B2B02"/>
    <w:rsid w:val="003B3D6D"/>
    <w:rsid w:val="003B7E8F"/>
    <w:rsid w:val="003C0834"/>
    <w:rsid w:val="003C2284"/>
    <w:rsid w:val="003C7C82"/>
    <w:rsid w:val="003D01D7"/>
    <w:rsid w:val="003D0F46"/>
    <w:rsid w:val="003D265E"/>
    <w:rsid w:val="003D34BE"/>
    <w:rsid w:val="003D532E"/>
    <w:rsid w:val="003E34BB"/>
    <w:rsid w:val="003E47E8"/>
    <w:rsid w:val="003E5A5A"/>
    <w:rsid w:val="003E68BD"/>
    <w:rsid w:val="003E6FF5"/>
    <w:rsid w:val="003F2854"/>
    <w:rsid w:val="00400009"/>
    <w:rsid w:val="00402214"/>
    <w:rsid w:val="00402788"/>
    <w:rsid w:val="0040406B"/>
    <w:rsid w:val="00406757"/>
    <w:rsid w:val="004153C2"/>
    <w:rsid w:val="00415DE7"/>
    <w:rsid w:val="004164B0"/>
    <w:rsid w:val="004167AA"/>
    <w:rsid w:val="00417E45"/>
    <w:rsid w:val="00421296"/>
    <w:rsid w:val="00425258"/>
    <w:rsid w:val="00432D8D"/>
    <w:rsid w:val="004348F0"/>
    <w:rsid w:val="00434BD5"/>
    <w:rsid w:val="0043683D"/>
    <w:rsid w:val="004443F9"/>
    <w:rsid w:val="00444D87"/>
    <w:rsid w:val="004451DA"/>
    <w:rsid w:val="00446819"/>
    <w:rsid w:val="00446A4C"/>
    <w:rsid w:val="00450358"/>
    <w:rsid w:val="00450931"/>
    <w:rsid w:val="004510A9"/>
    <w:rsid w:val="0046090E"/>
    <w:rsid w:val="00463D6E"/>
    <w:rsid w:val="00465414"/>
    <w:rsid w:val="00465F20"/>
    <w:rsid w:val="0047049D"/>
    <w:rsid w:val="00470CBB"/>
    <w:rsid w:val="00472C69"/>
    <w:rsid w:val="00473409"/>
    <w:rsid w:val="00473CC5"/>
    <w:rsid w:val="00475784"/>
    <w:rsid w:val="00483D40"/>
    <w:rsid w:val="00486CC2"/>
    <w:rsid w:val="004903DE"/>
    <w:rsid w:val="00493471"/>
    <w:rsid w:val="00496F5C"/>
    <w:rsid w:val="004A02F8"/>
    <w:rsid w:val="004A1452"/>
    <w:rsid w:val="004A19B4"/>
    <w:rsid w:val="004A1AE5"/>
    <w:rsid w:val="004A49F7"/>
    <w:rsid w:val="004A6B83"/>
    <w:rsid w:val="004B2C29"/>
    <w:rsid w:val="004C3270"/>
    <w:rsid w:val="004C5855"/>
    <w:rsid w:val="004C5E42"/>
    <w:rsid w:val="004C64F4"/>
    <w:rsid w:val="004C7743"/>
    <w:rsid w:val="004D0499"/>
    <w:rsid w:val="004D0B22"/>
    <w:rsid w:val="004D56F2"/>
    <w:rsid w:val="004D7D10"/>
    <w:rsid w:val="004E044B"/>
    <w:rsid w:val="004E2495"/>
    <w:rsid w:val="004E302C"/>
    <w:rsid w:val="004E3BD0"/>
    <w:rsid w:val="004E4522"/>
    <w:rsid w:val="004F3BB7"/>
    <w:rsid w:val="004F57D4"/>
    <w:rsid w:val="004F739C"/>
    <w:rsid w:val="00500044"/>
    <w:rsid w:val="005055C8"/>
    <w:rsid w:val="00512484"/>
    <w:rsid w:val="00513AF9"/>
    <w:rsid w:val="0052028D"/>
    <w:rsid w:val="0052089F"/>
    <w:rsid w:val="00520C17"/>
    <w:rsid w:val="00521964"/>
    <w:rsid w:val="00525EF5"/>
    <w:rsid w:val="00526AE7"/>
    <w:rsid w:val="00530F6D"/>
    <w:rsid w:val="0053399C"/>
    <w:rsid w:val="005408DE"/>
    <w:rsid w:val="00541BCE"/>
    <w:rsid w:val="005431FA"/>
    <w:rsid w:val="00544CE1"/>
    <w:rsid w:val="00544DE1"/>
    <w:rsid w:val="0054535A"/>
    <w:rsid w:val="00546D3D"/>
    <w:rsid w:val="00554263"/>
    <w:rsid w:val="00554CD7"/>
    <w:rsid w:val="00557A77"/>
    <w:rsid w:val="00557CC8"/>
    <w:rsid w:val="005610F3"/>
    <w:rsid w:val="005654C9"/>
    <w:rsid w:val="00565D28"/>
    <w:rsid w:val="00567051"/>
    <w:rsid w:val="0057756F"/>
    <w:rsid w:val="005778F2"/>
    <w:rsid w:val="00581763"/>
    <w:rsid w:val="00587716"/>
    <w:rsid w:val="00591AB2"/>
    <w:rsid w:val="00592633"/>
    <w:rsid w:val="00595C83"/>
    <w:rsid w:val="00597999"/>
    <w:rsid w:val="005A0ABF"/>
    <w:rsid w:val="005A0B72"/>
    <w:rsid w:val="005A0F0A"/>
    <w:rsid w:val="005A5169"/>
    <w:rsid w:val="005A65E1"/>
    <w:rsid w:val="005B4104"/>
    <w:rsid w:val="005B4262"/>
    <w:rsid w:val="005B7ABB"/>
    <w:rsid w:val="005C1EC7"/>
    <w:rsid w:val="005C52B2"/>
    <w:rsid w:val="005C6D2D"/>
    <w:rsid w:val="005D2945"/>
    <w:rsid w:val="005D45FA"/>
    <w:rsid w:val="005D55CC"/>
    <w:rsid w:val="005D5BBF"/>
    <w:rsid w:val="005E399A"/>
    <w:rsid w:val="005E6646"/>
    <w:rsid w:val="005F1272"/>
    <w:rsid w:val="005F1B5E"/>
    <w:rsid w:val="005F27E8"/>
    <w:rsid w:val="005F4D7A"/>
    <w:rsid w:val="005F4F7C"/>
    <w:rsid w:val="005F5EBA"/>
    <w:rsid w:val="005F6BD4"/>
    <w:rsid w:val="005F7484"/>
    <w:rsid w:val="0060158C"/>
    <w:rsid w:val="0060188B"/>
    <w:rsid w:val="006028A5"/>
    <w:rsid w:val="00606761"/>
    <w:rsid w:val="00612455"/>
    <w:rsid w:val="006153BE"/>
    <w:rsid w:val="00621816"/>
    <w:rsid w:val="00625567"/>
    <w:rsid w:val="00625A75"/>
    <w:rsid w:val="00626DE8"/>
    <w:rsid w:val="00627653"/>
    <w:rsid w:val="00634935"/>
    <w:rsid w:val="0064194F"/>
    <w:rsid w:val="00644289"/>
    <w:rsid w:val="006454FF"/>
    <w:rsid w:val="00645F2D"/>
    <w:rsid w:val="006477EA"/>
    <w:rsid w:val="00650801"/>
    <w:rsid w:val="00652363"/>
    <w:rsid w:val="006529D9"/>
    <w:rsid w:val="00654A5B"/>
    <w:rsid w:val="00656E7A"/>
    <w:rsid w:val="006571A1"/>
    <w:rsid w:val="00657718"/>
    <w:rsid w:val="0066453B"/>
    <w:rsid w:val="0066781F"/>
    <w:rsid w:val="006823A4"/>
    <w:rsid w:val="006832B4"/>
    <w:rsid w:val="00684134"/>
    <w:rsid w:val="00684CAA"/>
    <w:rsid w:val="00686257"/>
    <w:rsid w:val="00687CB8"/>
    <w:rsid w:val="00690505"/>
    <w:rsid w:val="00691CB9"/>
    <w:rsid w:val="00694B3D"/>
    <w:rsid w:val="006B2A27"/>
    <w:rsid w:val="006B410B"/>
    <w:rsid w:val="006B4865"/>
    <w:rsid w:val="006C18E3"/>
    <w:rsid w:val="006C1DAE"/>
    <w:rsid w:val="006D227D"/>
    <w:rsid w:val="006D3EEC"/>
    <w:rsid w:val="006D4968"/>
    <w:rsid w:val="006D5C48"/>
    <w:rsid w:val="006D5D56"/>
    <w:rsid w:val="006E184A"/>
    <w:rsid w:val="006E2DE8"/>
    <w:rsid w:val="006E5298"/>
    <w:rsid w:val="006F06CF"/>
    <w:rsid w:val="006F1EE6"/>
    <w:rsid w:val="006F2496"/>
    <w:rsid w:val="006F4359"/>
    <w:rsid w:val="006F496B"/>
    <w:rsid w:val="006F4C49"/>
    <w:rsid w:val="006F6D91"/>
    <w:rsid w:val="007001D1"/>
    <w:rsid w:val="00700BE5"/>
    <w:rsid w:val="00700F73"/>
    <w:rsid w:val="0070101F"/>
    <w:rsid w:val="0070152E"/>
    <w:rsid w:val="00702CCA"/>
    <w:rsid w:val="007032C1"/>
    <w:rsid w:val="00704542"/>
    <w:rsid w:val="007052D3"/>
    <w:rsid w:val="00706A55"/>
    <w:rsid w:val="00707C27"/>
    <w:rsid w:val="00707E86"/>
    <w:rsid w:val="00710216"/>
    <w:rsid w:val="0071087D"/>
    <w:rsid w:val="00712ED7"/>
    <w:rsid w:val="0071466F"/>
    <w:rsid w:val="007152C7"/>
    <w:rsid w:val="007164BE"/>
    <w:rsid w:val="00717284"/>
    <w:rsid w:val="0072138C"/>
    <w:rsid w:val="00721A41"/>
    <w:rsid w:val="00722D02"/>
    <w:rsid w:val="00723BA6"/>
    <w:rsid w:val="00723C7A"/>
    <w:rsid w:val="00725939"/>
    <w:rsid w:val="00725B03"/>
    <w:rsid w:val="007309C1"/>
    <w:rsid w:val="007367F5"/>
    <w:rsid w:val="00741AB8"/>
    <w:rsid w:val="00743345"/>
    <w:rsid w:val="0074357C"/>
    <w:rsid w:val="00743D9A"/>
    <w:rsid w:val="00745A30"/>
    <w:rsid w:val="00745DED"/>
    <w:rsid w:val="00746C61"/>
    <w:rsid w:val="007479F2"/>
    <w:rsid w:val="00754120"/>
    <w:rsid w:val="007572A7"/>
    <w:rsid w:val="0076019C"/>
    <w:rsid w:val="0076281C"/>
    <w:rsid w:val="0076466E"/>
    <w:rsid w:val="0077677A"/>
    <w:rsid w:val="00776BD1"/>
    <w:rsid w:val="00780320"/>
    <w:rsid w:val="007810AE"/>
    <w:rsid w:val="00781457"/>
    <w:rsid w:val="007815D4"/>
    <w:rsid w:val="00781874"/>
    <w:rsid w:val="0078349D"/>
    <w:rsid w:val="007856C3"/>
    <w:rsid w:val="00786BBF"/>
    <w:rsid w:val="007870BF"/>
    <w:rsid w:val="00787A7F"/>
    <w:rsid w:val="00790D96"/>
    <w:rsid w:val="00792556"/>
    <w:rsid w:val="00793081"/>
    <w:rsid w:val="0079519F"/>
    <w:rsid w:val="00796267"/>
    <w:rsid w:val="00797E32"/>
    <w:rsid w:val="007A3403"/>
    <w:rsid w:val="007B0083"/>
    <w:rsid w:val="007B2808"/>
    <w:rsid w:val="007B2CEC"/>
    <w:rsid w:val="007B5373"/>
    <w:rsid w:val="007B5A16"/>
    <w:rsid w:val="007B6FFE"/>
    <w:rsid w:val="007C1421"/>
    <w:rsid w:val="007C2478"/>
    <w:rsid w:val="007C3581"/>
    <w:rsid w:val="007C7F40"/>
    <w:rsid w:val="007D11EF"/>
    <w:rsid w:val="007D27B2"/>
    <w:rsid w:val="007D2979"/>
    <w:rsid w:val="007D383E"/>
    <w:rsid w:val="007D3C20"/>
    <w:rsid w:val="007D40DD"/>
    <w:rsid w:val="007D64F4"/>
    <w:rsid w:val="007D7700"/>
    <w:rsid w:val="007D7F0A"/>
    <w:rsid w:val="007E04F3"/>
    <w:rsid w:val="007E4445"/>
    <w:rsid w:val="007E6E6A"/>
    <w:rsid w:val="007E76D8"/>
    <w:rsid w:val="007E7FBB"/>
    <w:rsid w:val="007F4A1D"/>
    <w:rsid w:val="007F6513"/>
    <w:rsid w:val="007F768E"/>
    <w:rsid w:val="00801CBB"/>
    <w:rsid w:val="00801F78"/>
    <w:rsid w:val="00802140"/>
    <w:rsid w:val="00802D67"/>
    <w:rsid w:val="00806900"/>
    <w:rsid w:val="00806A12"/>
    <w:rsid w:val="0080713C"/>
    <w:rsid w:val="00807339"/>
    <w:rsid w:val="00807A7F"/>
    <w:rsid w:val="008108A5"/>
    <w:rsid w:val="0081617C"/>
    <w:rsid w:val="00816843"/>
    <w:rsid w:val="00817ED7"/>
    <w:rsid w:val="008208E4"/>
    <w:rsid w:val="00821C3B"/>
    <w:rsid w:val="008224D1"/>
    <w:rsid w:val="00822613"/>
    <w:rsid w:val="00825EF8"/>
    <w:rsid w:val="008269DF"/>
    <w:rsid w:val="00830C06"/>
    <w:rsid w:val="00835B2A"/>
    <w:rsid w:val="00836150"/>
    <w:rsid w:val="0083796F"/>
    <w:rsid w:val="00837A40"/>
    <w:rsid w:val="0084094E"/>
    <w:rsid w:val="00840E1D"/>
    <w:rsid w:val="0084296B"/>
    <w:rsid w:val="00844833"/>
    <w:rsid w:val="00853CBD"/>
    <w:rsid w:val="00854F3C"/>
    <w:rsid w:val="00855E99"/>
    <w:rsid w:val="0085650B"/>
    <w:rsid w:val="008634D9"/>
    <w:rsid w:val="00870296"/>
    <w:rsid w:val="0087067F"/>
    <w:rsid w:val="00870BCB"/>
    <w:rsid w:val="0087361D"/>
    <w:rsid w:val="00876316"/>
    <w:rsid w:val="008826EF"/>
    <w:rsid w:val="00883900"/>
    <w:rsid w:val="00883A84"/>
    <w:rsid w:val="00883F9B"/>
    <w:rsid w:val="00886014"/>
    <w:rsid w:val="00886DA7"/>
    <w:rsid w:val="00891014"/>
    <w:rsid w:val="0089105A"/>
    <w:rsid w:val="008914F5"/>
    <w:rsid w:val="008921BB"/>
    <w:rsid w:val="00896778"/>
    <w:rsid w:val="008A4F56"/>
    <w:rsid w:val="008A6B87"/>
    <w:rsid w:val="008A71B2"/>
    <w:rsid w:val="008B0A63"/>
    <w:rsid w:val="008B1788"/>
    <w:rsid w:val="008B29D3"/>
    <w:rsid w:val="008B61D0"/>
    <w:rsid w:val="008B6732"/>
    <w:rsid w:val="008C177B"/>
    <w:rsid w:val="008C29E7"/>
    <w:rsid w:val="008C2DD4"/>
    <w:rsid w:val="008C4EAD"/>
    <w:rsid w:val="008C61D7"/>
    <w:rsid w:val="008C7B75"/>
    <w:rsid w:val="008D13B4"/>
    <w:rsid w:val="008D1BE0"/>
    <w:rsid w:val="008D53E1"/>
    <w:rsid w:val="008D720C"/>
    <w:rsid w:val="008E17BE"/>
    <w:rsid w:val="008E3211"/>
    <w:rsid w:val="008E3C60"/>
    <w:rsid w:val="008E5302"/>
    <w:rsid w:val="008E7462"/>
    <w:rsid w:val="008F2A23"/>
    <w:rsid w:val="008F42FF"/>
    <w:rsid w:val="008F5C6F"/>
    <w:rsid w:val="00901914"/>
    <w:rsid w:val="0090347F"/>
    <w:rsid w:val="00903719"/>
    <w:rsid w:val="009038CA"/>
    <w:rsid w:val="00904847"/>
    <w:rsid w:val="00905EBD"/>
    <w:rsid w:val="00920F36"/>
    <w:rsid w:val="009217D6"/>
    <w:rsid w:val="0092306E"/>
    <w:rsid w:val="00923B97"/>
    <w:rsid w:val="009261EA"/>
    <w:rsid w:val="009301C1"/>
    <w:rsid w:val="00932184"/>
    <w:rsid w:val="00933089"/>
    <w:rsid w:val="00933090"/>
    <w:rsid w:val="009355B8"/>
    <w:rsid w:val="00935EB0"/>
    <w:rsid w:val="009369BC"/>
    <w:rsid w:val="009374BC"/>
    <w:rsid w:val="00940AF7"/>
    <w:rsid w:val="00941F2B"/>
    <w:rsid w:val="00943656"/>
    <w:rsid w:val="00945DD9"/>
    <w:rsid w:val="009468D0"/>
    <w:rsid w:val="00953EC6"/>
    <w:rsid w:val="009557E3"/>
    <w:rsid w:val="00956E81"/>
    <w:rsid w:val="00961F4F"/>
    <w:rsid w:val="009623DB"/>
    <w:rsid w:val="009626C9"/>
    <w:rsid w:val="00963634"/>
    <w:rsid w:val="009637F8"/>
    <w:rsid w:val="00963B87"/>
    <w:rsid w:val="00966F6B"/>
    <w:rsid w:val="0097023B"/>
    <w:rsid w:val="00970A12"/>
    <w:rsid w:val="009735E3"/>
    <w:rsid w:val="0097688D"/>
    <w:rsid w:val="0098011D"/>
    <w:rsid w:val="00980DB7"/>
    <w:rsid w:val="00981FDA"/>
    <w:rsid w:val="00982DEF"/>
    <w:rsid w:val="00986BDA"/>
    <w:rsid w:val="0098703F"/>
    <w:rsid w:val="00987B93"/>
    <w:rsid w:val="00987D9F"/>
    <w:rsid w:val="00993921"/>
    <w:rsid w:val="00994758"/>
    <w:rsid w:val="00995E1B"/>
    <w:rsid w:val="009A204A"/>
    <w:rsid w:val="009A2901"/>
    <w:rsid w:val="009A3065"/>
    <w:rsid w:val="009A472E"/>
    <w:rsid w:val="009A64F5"/>
    <w:rsid w:val="009B1420"/>
    <w:rsid w:val="009B2C04"/>
    <w:rsid w:val="009B5253"/>
    <w:rsid w:val="009B59AF"/>
    <w:rsid w:val="009B647B"/>
    <w:rsid w:val="009B75E7"/>
    <w:rsid w:val="009C1A10"/>
    <w:rsid w:val="009C1B51"/>
    <w:rsid w:val="009D0959"/>
    <w:rsid w:val="009D2DD6"/>
    <w:rsid w:val="009D4A1A"/>
    <w:rsid w:val="009D5975"/>
    <w:rsid w:val="009D6D64"/>
    <w:rsid w:val="009E23F4"/>
    <w:rsid w:val="009E2CC6"/>
    <w:rsid w:val="009E49DE"/>
    <w:rsid w:val="009E5EA5"/>
    <w:rsid w:val="009E78C4"/>
    <w:rsid w:val="009F748E"/>
    <w:rsid w:val="00A004E1"/>
    <w:rsid w:val="00A02CE9"/>
    <w:rsid w:val="00A03B7D"/>
    <w:rsid w:val="00A0558A"/>
    <w:rsid w:val="00A10109"/>
    <w:rsid w:val="00A12F36"/>
    <w:rsid w:val="00A143F2"/>
    <w:rsid w:val="00A15DF2"/>
    <w:rsid w:val="00A16F6D"/>
    <w:rsid w:val="00A24F49"/>
    <w:rsid w:val="00A26685"/>
    <w:rsid w:val="00A27F54"/>
    <w:rsid w:val="00A33334"/>
    <w:rsid w:val="00A4003C"/>
    <w:rsid w:val="00A43648"/>
    <w:rsid w:val="00A46364"/>
    <w:rsid w:val="00A51717"/>
    <w:rsid w:val="00A534E7"/>
    <w:rsid w:val="00A57798"/>
    <w:rsid w:val="00A6040D"/>
    <w:rsid w:val="00A620E9"/>
    <w:rsid w:val="00A66B9C"/>
    <w:rsid w:val="00A67B99"/>
    <w:rsid w:val="00A67D82"/>
    <w:rsid w:val="00A70F30"/>
    <w:rsid w:val="00A738F7"/>
    <w:rsid w:val="00A74C09"/>
    <w:rsid w:val="00A75779"/>
    <w:rsid w:val="00A7795C"/>
    <w:rsid w:val="00A81233"/>
    <w:rsid w:val="00A85429"/>
    <w:rsid w:val="00A85C15"/>
    <w:rsid w:val="00A91786"/>
    <w:rsid w:val="00A91ACB"/>
    <w:rsid w:val="00A97AA2"/>
    <w:rsid w:val="00AA0F80"/>
    <w:rsid w:val="00AA1B6E"/>
    <w:rsid w:val="00AA450E"/>
    <w:rsid w:val="00AA4554"/>
    <w:rsid w:val="00AA5756"/>
    <w:rsid w:val="00AA5B86"/>
    <w:rsid w:val="00AA6595"/>
    <w:rsid w:val="00AA6DA7"/>
    <w:rsid w:val="00AA7449"/>
    <w:rsid w:val="00AA7E8F"/>
    <w:rsid w:val="00AB0497"/>
    <w:rsid w:val="00AB1509"/>
    <w:rsid w:val="00AB4087"/>
    <w:rsid w:val="00AB501D"/>
    <w:rsid w:val="00AB5E30"/>
    <w:rsid w:val="00AB6049"/>
    <w:rsid w:val="00AB69BA"/>
    <w:rsid w:val="00AC0E31"/>
    <w:rsid w:val="00AC1171"/>
    <w:rsid w:val="00AC1D0D"/>
    <w:rsid w:val="00AC3749"/>
    <w:rsid w:val="00AC4154"/>
    <w:rsid w:val="00AC6994"/>
    <w:rsid w:val="00AD33D3"/>
    <w:rsid w:val="00AD43C3"/>
    <w:rsid w:val="00AD72CE"/>
    <w:rsid w:val="00AD7851"/>
    <w:rsid w:val="00AE1054"/>
    <w:rsid w:val="00AE2075"/>
    <w:rsid w:val="00AE217B"/>
    <w:rsid w:val="00AE34C4"/>
    <w:rsid w:val="00AF1F17"/>
    <w:rsid w:val="00AF5FB9"/>
    <w:rsid w:val="00B043AA"/>
    <w:rsid w:val="00B051EB"/>
    <w:rsid w:val="00B07163"/>
    <w:rsid w:val="00B101A1"/>
    <w:rsid w:val="00B12A01"/>
    <w:rsid w:val="00B14B8D"/>
    <w:rsid w:val="00B15ACD"/>
    <w:rsid w:val="00B16B6C"/>
    <w:rsid w:val="00B16EC1"/>
    <w:rsid w:val="00B21B39"/>
    <w:rsid w:val="00B221FC"/>
    <w:rsid w:val="00B2286D"/>
    <w:rsid w:val="00B3319E"/>
    <w:rsid w:val="00B41058"/>
    <w:rsid w:val="00B41D0B"/>
    <w:rsid w:val="00B4398E"/>
    <w:rsid w:val="00B47057"/>
    <w:rsid w:val="00B47A53"/>
    <w:rsid w:val="00B47C32"/>
    <w:rsid w:val="00B47E89"/>
    <w:rsid w:val="00B510DE"/>
    <w:rsid w:val="00B57012"/>
    <w:rsid w:val="00B619A9"/>
    <w:rsid w:val="00B64081"/>
    <w:rsid w:val="00B65907"/>
    <w:rsid w:val="00B66291"/>
    <w:rsid w:val="00B70C5C"/>
    <w:rsid w:val="00B70F1E"/>
    <w:rsid w:val="00B71CBC"/>
    <w:rsid w:val="00B74838"/>
    <w:rsid w:val="00B75E64"/>
    <w:rsid w:val="00B77CC6"/>
    <w:rsid w:val="00B82150"/>
    <w:rsid w:val="00B82181"/>
    <w:rsid w:val="00B8387D"/>
    <w:rsid w:val="00B85054"/>
    <w:rsid w:val="00B87F80"/>
    <w:rsid w:val="00B900F4"/>
    <w:rsid w:val="00B92A97"/>
    <w:rsid w:val="00B96BC8"/>
    <w:rsid w:val="00B96F21"/>
    <w:rsid w:val="00BA5B01"/>
    <w:rsid w:val="00BA5B65"/>
    <w:rsid w:val="00BA655E"/>
    <w:rsid w:val="00BB3921"/>
    <w:rsid w:val="00BC29B0"/>
    <w:rsid w:val="00BC2AC8"/>
    <w:rsid w:val="00BD21CB"/>
    <w:rsid w:val="00BD3756"/>
    <w:rsid w:val="00BD6F0E"/>
    <w:rsid w:val="00BD7074"/>
    <w:rsid w:val="00BD7A3A"/>
    <w:rsid w:val="00BF1AD9"/>
    <w:rsid w:val="00BF27BE"/>
    <w:rsid w:val="00BF6439"/>
    <w:rsid w:val="00BF724D"/>
    <w:rsid w:val="00BF7DC0"/>
    <w:rsid w:val="00C00A02"/>
    <w:rsid w:val="00C00A58"/>
    <w:rsid w:val="00C044B6"/>
    <w:rsid w:val="00C060D4"/>
    <w:rsid w:val="00C068D8"/>
    <w:rsid w:val="00C0778E"/>
    <w:rsid w:val="00C1034F"/>
    <w:rsid w:val="00C14D41"/>
    <w:rsid w:val="00C14F56"/>
    <w:rsid w:val="00C2026B"/>
    <w:rsid w:val="00C22A74"/>
    <w:rsid w:val="00C25EFF"/>
    <w:rsid w:val="00C26B51"/>
    <w:rsid w:val="00C30395"/>
    <w:rsid w:val="00C30C76"/>
    <w:rsid w:val="00C30C7B"/>
    <w:rsid w:val="00C31045"/>
    <w:rsid w:val="00C31D82"/>
    <w:rsid w:val="00C32205"/>
    <w:rsid w:val="00C32AF0"/>
    <w:rsid w:val="00C354F8"/>
    <w:rsid w:val="00C433F8"/>
    <w:rsid w:val="00C43BF1"/>
    <w:rsid w:val="00C453D2"/>
    <w:rsid w:val="00C46C32"/>
    <w:rsid w:val="00C46FCE"/>
    <w:rsid w:val="00C47F1B"/>
    <w:rsid w:val="00C51014"/>
    <w:rsid w:val="00C531C1"/>
    <w:rsid w:val="00C54BB3"/>
    <w:rsid w:val="00C56600"/>
    <w:rsid w:val="00C56FC7"/>
    <w:rsid w:val="00C57904"/>
    <w:rsid w:val="00C60835"/>
    <w:rsid w:val="00C638C1"/>
    <w:rsid w:val="00C64529"/>
    <w:rsid w:val="00C649C4"/>
    <w:rsid w:val="00C67D30"/>
    <w:rsid w:val="00C73898"/>
    <w:rsid w:val="00C73C59"/>
    <w:rsid w:val="00C74C7F"/>
    <w:rsid w:val="00C757B3"/>
    <w:rsid w:val="00C772BA"/>
    <w:rsid w:val="00C84C60"/>
    <w:rsid w:val="00C925EB"/>
    <w:rsid w:val="00CA0CDC"/>
    <w:rsid w:val="00CA4FFA"/>
    <w:rsid w:val="00CA5775"/>
    <w:rsid w:val="00CA5A35"/>
    <w:rsid w:val="00CA7A82"/>
    <w:rsid w:val="00CB0186"/>
    <w:rsid w:val="00CB301A"/>
    <w:rsid w:val="00CB3F1D"/>
    <w:rsid w:val="00CB4F7D"/>
    <w:rsid w:val="00CB5937"/>
    <w:rsid w:val="00CB66F2"/>
    <w:rsid w:val="00CB7755"/>
    <w:rsid w:val="00CC055A"/>
    <w:rsid w:val="00CC2E31"/>
    <w:rsid w:val="00CC319C"/>
    <w:rsid w:val="00CC5D73"/>
    <w:rsid w:val="00CC64DE"/>
    <w:rsid w:val="00CD27C6"/>
    <w:rsid w:val="00CD3D7E"/>
    <w:rsid w:val="00CE0657"/>
    <w:rsid w:val="00CE06FA"/>
    <w:rsid w:val="00CE19BA"/>
    <w:rsid w:val="00CE3AF0"/>
    <w:rsid w:val="00CE40E2"/>
    <w:rsid w:val="00CE672E"/>
    <w:rsid w:val="00CE78BF"/>
    <w:rsid w:val="00CF033A"/>
    <w:rsid w:val="00CF182E"/>
    <w:rsid w:val="00CF290A"/>
    <w:rsid w:val="00CF29B5"/>
    <w:rsid w:val="00CF7A4A"/>
    <w:rsid w:val="00D0170E"/>
    <w:rsid w:val="00D04ACB"/>
    <w:rsid w:val="00D06982"/>
    <w:rsid w:val="00D0776F"/>
    <w:rsid w:val="00D10107"/>
    <w:rsid w:val="00D14898"/>
    <w:rsid w:val="00D14AED"/>
    <w:rsid w:val="00D170A6"/>
    <w:rsid w:val="00D173FA"/>
    <w:rsid w:val="00D2553B"/>
    <w:rsid w:val="00D2637A"/>
    <w:rsid w:val="00D347DA"/>
    <w:rsid w:val="00D348DB"/>
    <w:rsid w:val="00D368AC"/>
    <w:rsid w:val="00D37553"/>
    <w:rsid w:val="00D4128B"/>
    <w:rsid w:val="00D4326B"/>
    <w:rsid w:val="00D508D2"/>
    <w:rsid w:val="00D5232D"/>
    <w:rsid w:val="00D53F4E"/>
    <w:rsid w:val="00D54A39"/>
    <w:rsid w:val="00D55040"/>
    <w:rsid w:val="00D57AD5"/>
    <w:rsid w:val="00D60A72"/>
    <w:rsid w:val="00D60E40"/>
    <w:rsid w:val="00D610D0"/>
    <w:rsid w:val="00D647FD"/>
    <w:rsid w:val="00D64D8F"/>
    <w:rsid w:val="00D70B43"/>
    <w:rsid w:val="00D728F7"/>
    <w:rsid w:val="00D866B2"/>
    <w:rsid w:val="00D86CB2"/>
    <w:rsid w:val="00D92E30"/>
    <w:rsid w:val="00D93B63"/>
    <w:rsid w:val="00D93B6D"/>
    <w:rsid w:val="00D94528"/>
    <w:rsid w:val="00D9642F"/>
    <w:rsid w:val="00D97365"/>
    <w:rsid w:val="00DA1961"/>
    <w:rsid w:val="00DA56E9"/>
    <w:rsid w:val="00DB0367"/>
    <w:rsid w:val="00DB0B47"/>
    <w:rsid w:val="00DB1188"/>
    <w:rsid w:val="00DB2B40"/>
    <w:rsid w:val="00DB3263"/>
    <w:rsid w:val="00DB3490"/>
    <w:rsid w:val="00DB5DF2"/>
    <w:rsid w:val="00DB61C8"/>
    <w:rsid w:val="00DB6A0B"/>
    <w:rsid w:val="00DC2E88"/>
    <w:rsid w:val="00DC4616"/>
    <w:rsid w:val="00DC4E8A"/>
    <w:rsid w:val="00DC5B3B"/>
    <w:rsid w:val="00DC7436"/>
    <w:rsid w:val="00DD128B"/>
    <w:rsid w:val="00DD22E7"/>
    <w:rsid w:val="00DD6425"/>
    <w:rsid w:val="00DD69B9"/>
    <w:rsid w:val="00DE280B"/>
    <w:rsid w:val="00DE74CC"/>
    <w:rsid w:val="00DF1033"/>
    <w:rsid w:val="00DF2734"/>
    <w:rsid w:val="00DF3200"/>
    <w:rsid w:val="00DF3D11"/>
    <w:rsid w:val="00DF523F"/>
    <w:rsid w:val="00DF63F7"/>
    <w:rsid w:val="00DF71CB"/>
    <w:rsid w:val="00E00837"/>
    <w:rsid w:val="00E0168B"/>
    <w:rsid w:val="00E01D66"/>
    <w:rsid w:val="00E05355"/>
    <w:rsid w:val="00E0766C"/>
    <w:rsid w:val="00E1295F"/>
    <w:rsid w:val="00E14837"/>
    <w:rsid w:val="00E20D33"/>
    <w:rsid w:val="00E21E01"/>
    <w:rsid w:val="00E21EF6"/>
    <w:rsid w:val="00E230D9"/>
    <w:rsid w:val="00E244DE"/>
    <w:rsid w:val="00E25594"/>
    <w:rsid w:val="00E2739F"/>
    <w:rsid w:val="00E273E1"/>
    <w:rsid w:val="00E322E1"/>
    <w:rsid w:val="00E36473"/>
    <w:rsid w:val="00E3715C"/>
    <w:rsid w:val="00E37DDF"/>
    <w:rsid w:val="00E42CCA"/>
    <w:rsid w:val="00E43039"/>
    <w:rsid w:val="00E4757F"/>
    <w:rsid w:val="00E55028"/>
    <w:rsid w:val="00E56B11"/>
    <w:rsid w:val="00E56D31"/>
    <w:rsid w:val="00E5741D"/>
    <w:rsid w:val="00E64009"/>
    <w:rsid w:val="00E64D4B"/>
    <w:rsid w:val="00E65126"/>
    <w:rsid w:val="00E70759"/>
    <w:rsid w:val="00E70CB0"/>
    <w:rsid w:val="00E71647"/>
    <w:rsid w:val="00E72B1C"/>
    <w:rsid w:val="00E76BA8"/>
    <w:rsid w:val="00E80A06"/>
    <w:rsid w:val="00E833D2"/>
    <w:rsid w:val="00E8445B"/>
    <w:rsid w:val="00E869A3"/>
    <w:rsid w:val="00E9021C"/>
    <w:rsid w:val="00E91D70"/>
    <w:rsid w:val="00E93873"/>
    <w:rsid w:val="00E94315"/>
    <w:rsid w:val="00E96F4E"/>
    <w:rsid w:val="00EA0267"/>
    <w:rsid w:val="00EA1439"/>
    <w:rsid w:val="00EA25DB"/>
    <w:rsid w:val="00EA26A1"/>
    <w:rsid w:val="00EA2E6F"/>
    <w:rsid w:val="00EA51BD"/>
    <w:rsid w:val="00EA6E4B"/>
    <w:rsid w:val="00EB1424"/>
    <w:rsid w:val="00EC0087"/>
    <w:rsid w:val="00EC3699"/>
    <w:rsid w:val="00EC3EC3"/>
    <w:rsid w:val="00EC617D"/>
    <w:rsid w:val="00ED247D"/>
    <w:rsid w:val="00ED48C0"/>
    <w:rsid w:val="00ED5486"/>
    <w:rsid w:val="00ED59CC"/>
    <w:rsid w:val="00ED6324"/>
    <w:rsid w:val="00ED645B"/>
    <w:rsid w:val="00EE0E4A"/>
    <w:rsid w:val="00EE1BDC"/>
    <w:rsid w:val="00EE2236"/>
    <w:rsid w:val="00EE686B"/>
    <w:rsid w:val="00EF09E7"/>
    <w:rsid w:val="00EF1483"/>
    <w:rsid w:val="00EF2F93"/>
    <w:rsid w:val="00EF6430"/>
    <w:rsid w:val="00EF6610"/>
    <w:rsid w:val="00EF72CB"/>
    <w:rsid w:val="00F0110C"/>
    <w:rsid w:val="00F026D8"/>
    <w:rsid w:val="00F051D9"/>
    <w:rsid w:val="00F10CEA"/>
    <w:rsid w:val="00F14568"/>
    <w:rsid w:val="00F14C47"/>
    <w:rsid w:val="00F14D9B"/>
    <w:rsid w:val="00F1700F"/>
    <w:rsid w:val="00F22EAB"/>
    <w:rsid w:val="00F231C4"/>
    <w:rsid w:val="00F25916"/>
    <w:rsid w:val="00F26F45"/>
    <w:rsid w:val="00F336AC"/>
    <w:rsid w:val="00F36A4C"/>
    <w:rsid w:val="00F36F50"/>
    <w:rsid w:val="00F43064"/>
    <w:rsid w:val="00F430C6"/>
    <w:rsid w:val="00F44AE4"/>
    <w:rsid w:val="00F50036"/>
    <w:rsid w:val="00F55ED7"/>
    <w:rsid w:val="00F572B1"/>
    <w:rsid w:val="00F6149C"/>
    <w:rsid w:val="00F619FB"/>
    <w:rsid w:val="00F70163"/>
    <w:rsid w:val="00F7157F"/>
    <w:rsid w:val="00F71E81"/>
    <w:rsid w:val="00F73276"/>
    <w:rsid w:val="00F7446A"/>
    <w:rsid w:val="00F7743F"/>
    <w:rsid w:val="00F83F6F"/>
    <w:rsid w:val="00F848CE"/>
    <w:rsid w:val="00F877AD"/>
    <w:rsid w:val="00F96726"/>
    <w:rsid w:val="00F9768B"/>
    <w:rsid w:val="00FA0F3A"/>
    <w:rsid w:val="00FA1A70"/>
    <w:rsid w:val="00FA242B"/>
    <w:rsid w:val="00FA2947"/>
    <w:rsid w:val="00FA5673"/>
    <w:rsid w:val="00FA66B7"/>
    <w:rsid w:val="00FA7927"/>
    <w:rsid w:val="00FB227B"/>
    <w:rsid w:val="00FB4FB8"/>
    <w:rsid w:val="00FC0429"/>
    <w:rsid w:val="00FC1853"/>
    <w:rsid w:val="00FC4027"/>
    <w:rsid w:val="00FC4179"/>
    <w:rsid w:val="00FC4292"/>
    <w:rsid w:val="00FC576B"/>
    <w:rsid w:val="00FD1966"/>
    <w:rsid w:val="00FD420A"/>
    <w:rsid w:val="00FD6A98"/>
    <w:rsid w:val="00FD6B89"/>
    <w:rsid w:val="00FE047A"/>
    <w:rsid w:val="00FE092A"/>
    <w:rsid w:val="00FE2FDE"/>
    <w:rsid w:val="00FE697D"/>
    <w:rsid w:val="00FF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50CEA1"/>
  <w14:defaultImageDpi w14:val="300"/>
  <w15:docId w15:val="{47B84714-8199-4414-B391-29BF6A7E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7A"/>
    <w:pPr>
      <w:tabs>
        <w:tab w:val="center" w:pos="4320"/>
        <w:tab w:val="right" w:pos="8640"/>
      </w:tabs>
    </w:pPr>
  </w:style>
  <w:style w:type="character" w:customStyle="1" w:styleId="HeaderChar">
    <w:name w:val="Header Char"/>
    <w:basedOn w:val="DefaultParagraphFont"/>
    <w:link w:val="Header"/>
    <w:uiPriority w:val="99"/>
    <w:rsid w:val="000A427A"/>
  </w:style>
  <w:style w:type="paragraph" w:styleId="Footer">
    <w:name w:val="footer"/>
    <w:basedOn w:val="Normal"/>
    <w:link w:val="FooterChar"/>
    <w:uiPriority w:val="99"/>
    <w:unhideWhenUsed/>
    <w:rsid w:val="000A427A"/>
    <w:pPr>
      <w:tabs>
        <w:tab w:val="center" w:pos="4320"/>
        <w:tab w:val="right" w:pos="8640"/>
      </w:tabs>
    </w:pPr>
  </w:style>
  <w:style w:type="character" w:customStyle="1" w:styleId="FooterChar">
    <w:name w:val="Footer Char"/>
    <w:basedOn w:val="DefaultParagraphFont"/>
    <w:link w:val="Footer"/>
    <w:uiPriority w:val="99"/>
    <w:rsid w:val="000A427A"/>
  </w:style>
  <w:style w:type="paragraph" w:styleId="BalloonText">
    <w:name w:val="Balloon Text"/>
    <w:basedOn w:val="Normal"/>
    <w:link w:val="BalloonTextChar"/>
    <w:uiPriority w:val="99"/>
    <w:semiHidden/>
    <w:unhideWhenUsed/>
    <w:rsid w:val="000A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427A"/>
    <w:rPr>
      <w:rFonts w:ascii="Lucida Grande" w:hAnsi="Lucida Grande" w:cs="Lucida Grande"/>
      <w:sz w:val="18"/>
      <w:szCs w:val="18"/>
    </w:rPr>
  </w:style>
  <w:style w:type="character" w:styleId="Hyperlink">
    <w:name w:val="Hyperlink"/>
    <w:basedOn w:val="DefaultParagraphFont"/>
    <w:unhideWhenUsed/>
    <w:rsid w:val="00822613"/>
    <w:rPr>
      <w:color w:val="0000FF"/>
      <w:u w:val="single"/>
    </w:rPr>
  </w:style>
  <w:style w:type="paragraph" w:styleId="NormalWeb">
    <w:name w:val="Normal (Web)"/>
    <w:basedOn w:val="Normal"/>
    <w:uiPriority w:val="99"/>
    <w:unhideWhenUsed/>
    <w:rsid w:val="00C2026B"/>
    <w:pPr>
      <w:spacing w:before="100" w:beforeAutospacing="1" w:after="100" w:afterAutospacing="1"/>
    </w:pPr>
    <w:rPr>
      <w:rFonts w:ascii="Times" w:eastAsia="Times" w:hAnsi="Times" w:cs="Times New Roman"/>
      <w:sz w:val="20"/>
      <w:szCs w:val="20"/>
    </w:rPr>
  </w:style>
  <w:style w:type="character" w:styleId="CommentReference">
    <w:name w:val="annotation reference"/>
    <w:basedOn w:val="DefaultParagraphFont"/>
    <w:uiPriority w:val="99"/>
    <w:semiHidden/>
    <w:unhideWhenUsed/>
    <w:rsid w:val="00A10109"/>
    <w:rPr>
      <w:sz w:val="16"/>
      <w:szCs w:val="16"/>
    </w:rPr>
  </w:style>
  <w:style w:type="paragraph" w:styleId="CommentText">
    <w:name w:val="annotation text"/>
    <w:basedOn w:val="Normal"/>
    <w:link w:val="CommentTextChar"/>
    <w:uiPriority w:val="99"/>
    <w:semiHidden/>
    <w:unhideWhenUsed/>
    <w:rsid w:val="00A10109"/>
    <w:rPr>
      <w:sz w:val="20"/>
      <w:szCs w:val="20"/>
    </w:rPr>
  </w:style>
  <w:style w:type="character" w:customStyle="1" w:styleId="CommentTextChar">
    <w:name w:val="Comment Text Char"/>
    <w:basedOn w:val="DefaultParagraphFont"/>
    <w:link w:val="CommentText"/>
    <w:uiPriority w:val="99"/>
    <w:semiHidden/>
    <w:rsid w:val="00A10109"/>
    <w:rPr>
      <w:sz w:val="20"/>
      <w:szCs w:val="20"/>
    </w:rPr>
  </w:style>
  <w:style w:type="paragraph" w:styleId="CommentSubject">
    <w:name w:val="annotation subject"/>
    <w:basedOn w:val="CommentText"/>
    <w:next w:val="CommentText"/>
    <w:link w:val="CommentSubjectChar"/>
    <w:uiPriority w:val="99"/>
    <w:semiHidden/>
    <w:unhideWhenUsed/>
    <w:rsid w:val="00A10109"/>
    <w:rPr>
      <w:b/>
      <w:bCs/>
    </w:rPr>
  </w:style>
  <w:style w:type="character" w:customStyle="1" w:styleId="CommentSubjectChar">
    <w:name w:val="Comment Subject Char"/>
    <w:basedOn w:val="CommentTextChar"/>
    <w:link w:val="CommentSubject"/>
    <w:uiPriority w:val="99"/>
    <w:semiHidden/>
    <w:rsid w:val="00A10109"/>
    <w:rPr>
      <w:b/>
      <w:bCs/>
      <w:sz w:val="20"/>
      <w:szCs w:val="20"/>
    </w:rPr>
  </w:style>
  <w:style w:type="character" w:styleId="UnresolvedMention">
    <w:name w:val="Unresolved Mention"/>
    <w:basedOn w:val="DefaultParagraphFont"/>
    <w:uiPriority w:val="99"/>
    <w:semiHidden/>
    <w:unhideWhenUsed/>
    <w:rsid w:val="00C354F8"/>
    <w:rPr>
      <w:color w:val="605E5C"/>
      <w:shd w:val="clear" w:color="auto" w:fill="E1DFDD"/>
    </w:rPr>
  </w:style>
  <w:style w:type="paragraph" w:styleId="ListParagraph">
    <w:name w:val="List Paragraph"/>
    <w:basedOn w:val="Normal"/>
    <w:uiPriority w:val="34"/>
    <w:qFormat/>
    <w:rsid w:val="0072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9283">
      <w:bodyDiv w:val="1"/>
      <w:marLeft w:val="0"/>
      <w:marRight w:val="0"/>
      <w:marTop w:val="0"/>
      <w:marBottom w:val="0"/>
      <w:divBdr>
        <w:top w:val="none" w:sz="0" w:space="0" w:color="auto"/>
        <w:left w:val="none" w:sz="0" w:space="0" w:color="auto"/>
        <w:bottom w:val="none" w:sz="0" w:space="0" w:color="auto"/>
        <w:right w:val="none" w:sz="0" w:space="0" w:color="auto"/>
      </w:divBdr>
    </w:div>
    <w:div w:id="823593879">
      <w:bodyDiv w:val="1"/>
      <w:marLeft w:val="0"/>
      <w:marRight w:val="0"/>
      <w:marTop w:val="0"/>
      <w:marBottom w:val="0"/>
      <w:divBdr>
        <w:top w:val="none" w:sz="0" w:space="0" w:color="auto"/>
        <w:left w:val="none" w:sz="0" w:space="0" w:color="auto"/>
        <w:bottom w:val="none" w:sz="0" w:space="0" w:color="auto"/>
        <w:right w:val="none" w:sz="0" w:space="0" w:color="auto"/>
      </w:divBdr>
    </w:div>
    <w:div w:id="1072699373">
      <w:bodyDiv w:val="1"/>
      <w:marLeft w:val="0"/>
      <w:marRight w:val="0"/>
      <w:marTop w:val="0"/>
      <w:marBottom w:val="0"/>
      <w:divBdr>
        <w:top w:val="none" w:sz="0" w:space="0" w:color="auto"/>
        <w:left w:val="none" w:sz="0" w:space="0" w:color="auto"/>
        <w:bottom w:val="none" w:sz="0" w:space="0" w:color="auto"/>
        <w:right w:val="none" w:sz="0" w:space="0" w:color="auto"/>
      </w:divBdr>
    </w:div>
    <w:div w:id="1418674025">
      <w:bodyDiv w:val="1"/>
      <w:marLeft w:val="0"/>
      <w:marRight w:val="0"/>
      <w:marTop w:val="0"/>
      <w:marBottom w:val="0"/>
      <w:divBdr>
        <w:top w:val="none" w:sz="0" w:space="0" w:color="auto"/>
        <w:left w:val="none" w:sz="0" w:space="0" w:color="auto"/>
        <w:bottom w:val="none" w:sz="0" w:space="0" w:color="auto"/>
        <w:right w:val="none" w:sz="0" w:space="0" w:color="auto"/>
      </w:divBdr>
    </w:div>
    <w:div w:id="1934704018">
      <w:bodyDiv w:val="1"/>
      <w:marLeft w:val="0"/>
      <w:marRight w:val="0"/>
      <w:marTop w:val="0"/>
      <w:marBottom w:val="0"/>
      <w:divBdr>
        <w:top w:val="none" w:sz="0" w:space="0" w:color="auto"/>
        <w:left w:val="none" w:sz="0" w:space="0" w:color="auto"/>
        <w:bottom w:val="none" w:sz="0" w:space="0" w:color="auto"/>
        <w:right w:val="none" w:sz="0" w:space="0" w:color="auto"/>
      </w:divBdr>
    </w:div>
    <w:div w:id="208479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cottrell@uq.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Thurstan@exeter.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ian.fuentes@ses.lu.se" TargetMode="External"/><Relationship Id="rId5" Type="http://schemas.openxmlformats.org/officeDocument/2006/relationships/numbering" Target="numbering.xml"/><Relationship Id="rId15" Type="http://schemas.openxmlformats.org/officeDocument/2006/relationships/hyperlink" Target="mailto:james.robinson@lancaster.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n\DATA\Admin\Lancaster%20admin\LEC%20-%20Letterhead%20Templat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4AF43E10426547BD5960E0EB976F63" ma:contentTypeVersion="1" ma:contentTypeDescription="Create a new document." ma:contentTypeScope="" ma:versionID="6dccc98435a97d118b6aae7c4ac942a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C6669-42D0-4E96-8153-E60552327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4181-B6A5-4392-B59D-E7E5511512AD}">
  <ds:schemaRefs>
    <ds:schemaRef ds:uri="http://schemas.microsoft.com/sharepoint/v3/contenttype/forms"/>
  </ds:schemaRefs>
</ds:datastoreItem>
</file>

<file path=customXml/itemProps3.xml><?xml version="1.0" encoding="utf-8"?>
<ds:datastoreItem xmlns:ds="http://schemas.openxmlformats.org/officeDocument/2006/customXml" ds:itemID="{F3466238-D9EE-4D7B-AB8D-D5E9CE8D0E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58566F-F921-6C47-96F2-2B7F561C5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C:\Users\grahamn\DATA\Admin\Lancaster admin\LEC - Letterhead Template WORD.dotx</Template>
  <TotalTime>82</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Roundhouse</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58</cp:revision>
  <cp:lastPrinted>2020-06-04T09:13:00Z</cp:lastPrinted>
  <dcterms:created xsi:type="dcterms:W3CDTF">2020-06-04T09:13:00Z</dcterms:created>
  <dcterms:modified xsi:type="dcterms:W3CDTF">2025-01-30T16:38:00Z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0x010100824AF43E10426547BD5960E0EB976F63</vt:lpwstr>
  </property>
</Properties>
</file>
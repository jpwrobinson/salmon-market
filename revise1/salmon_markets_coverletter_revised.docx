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115EC0AA" w14:textId="77777777" w:rsidR="007E16DC" w:rsidRDefault="007E16DC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</w:p>
    <w:p w14:paraId="778250DB" w14:textId="57F56286" w:rsidR="00116719" w:rsidRPr="00255616" w:rsidRDefault="00CE5668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6</w:t>
      </w:r>
      <w:r w:rsidR="00230B79" w:rsidRPr="00255616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7E16DC">
        <w:rPr>
          <w:rFonts w:ascii="Times New Roman" w:hAnsi="Times New Roman" w:cs="Times New Roman"/>
          <w:i/>
          <w:iCs/>
          <w:lang w:val="en-GB"/>
        </w:rPr>
        <w:t xml:space="preserve">May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="00CE78BF">
        <w:rPr>
          <w:rFonts w:ascii="Times New Roman" w:hAnsi="Times New Roman" w:cs="Times New Roman"/>
          <w:i/>
          <w:iCs/>
          <w:lang w:val="en-GB"/>
        </w:rPr>
        <w:t>5</w:t>
      </w:r>
    </w:p>
    <w:p w14:paraId="729709DA" w14:textId="77777777" w:rsidR="007E16DC" w:rsidRDefault="007E16DC" w:rsidP="00B8387D">
      <w:pPr>
        <w:rPr>
          <w:rFonts w:ascii="Times New Roman" w:hAnsi="Times New Roman" w:cs="Times New Roman"/>
          <w:lang w:val="en-GB"/>
        </w:rPr>
      </w:pPr>
    </w:p>
    <w:p w14:paraId="449F1749" w14:textId="77777777" w:rsidR="007E16DC" w:rsidRDefault="007E16DC" w:rsidP="00B8387D">
      <w:pPr>
        <w:rPr>
          <w:rFonts w:ascii="Times New Roman" w:hAnsi="Times New Roman" w:cs="Times New Roman"/>
          <w:lang w:val="en-GB"/>
        </w:rPr>
      </w:pPr>
    </w:p>
    <w:p w14:paraId="094EE6C3" w14:textId="2C369281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CE78BF">
        <w:rPr>
          <w:rFonts w:ascii="Times New Roman" w:hAnsi="Times New Roman" w:cs="Times New Roman"/>
          <w:i/>
          <w:iCs/>
          <w:lang w:val="en-GB"/>
        </w:rPr>
        <w:t>Environmental Research Letters</w:t>
      </w:r>
      <w:r w:rsidR="00626DE8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7A6ACF3A" w14:textId="77777777" w:rsidR="007E16DC" w:rsidRDefault="007E16DC" w:rsidP="0072138C">
      <w:pPr>
        <w:rPr>
          <w:rFonts w:ascii="Times New Roman" w:hAnsi="Times New Roman" w:cs="Times New Roman"/>
          <w:lang w:val="en-GB"/>
        </w:rPr>
      </w:pPr>
    </w:p>
    <w:p w14:paraId="440E1DDF" w14:textId="7EFE3CAE" w:rsidR="0072138C" w:rsidRDefault="00644289" w:rsidP="0072138C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We wish to </w:t>
      </w:r>
      <w:r w:rsidR="007E16DC">
        <w:rPr>
          <w:rFonts w:ascii="Times New Roman" w:hAnsi="Times New Roman" w:cs="Times New Roman"/>
          <w:lang w:val="en-GB"/>
        </w:rPr>
        <w:t>re</w:t>
      </w:r>
      <w:r w:rsidRPr="00255616">
        <w:rPr>
          <w:rFonts w:ascii="Times New Roman" w:hAnsi="Times New Roman" w:cs="Times New Roman"/>
          <w:lang w:val="en-GB"/>
        </w:rPr>
        <w:t xml:space="preserve">submit our </w:t>
      </w:r>
      <w:r w:rsidR="007E16DC">
        <w:rPr>
          <w:rFonts w:ascii="Times New Roman" w:hAnsi="Times New Roman" w:cs="Times New Roman"/>
          <w:lang w:val="en-GB"/>
        </w:rPr>
        <w:t xml:space="preserve">revised </w:t>
      </w:r>
      <w:r w:rsidRPr="00255616">
        <w:rPr>
          <w:rFonts w:ascii="Times New Roman" w:hAnsi="Times New Roman" w:cs="Times New Roman"/>
          <w:lang w:val="en-GB"/>
        </w:rPr>
        <w:t>manuscript “</w:t>
      </w:r>
      <w:r w:rsidRPr="007E16DC">
        <w:rPr>
          <w:rFonts w:ascii="Times New Roman" w:hAnsi="Times New Roman" w:cs="Times New Roman"/>
          <w:i/>
          <w:iCs/>
          <w:lang w:val="en-GB"/>
        </w:rPr>
        <w:t>The hidden role of market-making in the rise of farmed salmon</w:t>
      </w:r>
      <w:r w:rsidRPr="00255616">
        <w:rPr>
          <w:rFonts w:ascii="Times New Roman" w:hAnsi="Times New Roman"/>
          <w:lang w:val="en-GB"/>
        </w:rPr>
        <w:t>”</w:t>
      </w:r>
      <w:r w:rsidRPr="00255616">
        <w:rPr>
          <w:rFonts w:ascii="Times New Roman" w:hAnsi="Times New Roman"/>
          <w:b/>
          <w:bCs/>
          <w:lang w:val="en-GB"/>
        </w:rPr>
        <w:t> </w:t>
      </w:r>
      <w:r w:rsidRPr="00255616">
        <w:rPr>
          <w:rFonts w:ascii="Times New Roman" w:hAnsi="Times New Roman" w:cs="Times New Roman"/>
          <w:bCs/>
          <w:lang w:val="en-GB"/>
        </w:rPr>
        <w:t>to</w:t>
      </w:r>
      <w:r w:rsidRPr="00255616">
        <w:rPr>
          <w:rFonts w:ascii="Times New Roman" w:hAnsi="Times New Roman" w:cs="Times New Roman"/>
          <w:lang w:val="en-GB"/>
        </w:rPr>
        <w:t xml:space="preserve"> be considered for publication as a</w:t>
      </w:r>
      <w:r w:rsidR="00FA66B7">
        <w:rPr>
          <w:rFonts w:ascii="Times New Roman" w:hAnsi="Times New Roman" w:cs="Times New Roman"/>
          <w:lang w:val="en-GB"/>
        </w:rPr>
        <w:t xml:space="preserve"> Letter</w:t>
      </w:r>
      <w:r w:rsidRPr="00255616">
        <w:rPr>
          <w:rFonts w:ascii="Times New Roman" w:hAnsi="Times New Roman" w:cs="Times New Roman"/>
          <w:lang w:val="en-GB"/>
        </w:rPr>
        <w:t xml:space="preserve">. </w:t>
      </w:r>
    </w:p>
    <w:p w14:paraId="6C9CDA23" w14:textId="77777777" w:rsidR="0072138C" w:rsidRPr="00255616" w:rsidRDefault="0072138C" w:rsidP="0072138C">
      <w:pPr>
        <w:rPr>
          <w:rFonts w:ascii="Times New Roman" w:hAnsi="Times New Roman" w:cs="Times New Roman"/>
          <w:lang w:val="en-GB"/>
        </w:rPr>
      </w:pPr>
    </w:p>
    <w:p w14:paraId="586960A8" w14:textId="184A201A" w:rsidR="0072138C" w:rsidRDefault="007E16DC" w:rsidP="0072138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have addressed the concerns of three reviewers, including:</w:t>
      </w:r>
    </w:p>
    <w:p w14:paraId="161B5F0F" w14:textId="77777777" w:rsidR="007E16DC" w:rsidRDefault="007E16DC" w:rsidP="0072138C">
      <w:pPr>
        <w:rPr>
          <w:rFonts w:ascii="Times New Roman" w:hAnsi="Times New Roman" w:cs="Times New Roman"/>
          <w:lang w:val="en-GB"/>
        </w:rPr>
      </w:pPr>
    </w:p>
    <w:p w14:paraId="1BE83737" w14:textId="2B85A4DB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Results, restructured each subsection following 4 key themes in Table 1, with new interviewee statements (</w:t>
      </w:r>
      <w:r w:rsidRPr="007E16DC">
        <w:rPr>
          <w:rFonts w:ascii="Times New Roman" w:hAnsi="Times New Roman" w:cs="Times New Roman"/>
          <w:color w:val="0070C0"/>
          <w:lang w:val="en-GB"/>
        </w:rPr>
        <w:t>R1, R3</w:t>
      </w:r>
      <w:r>
        <w:rPr>
          <w:rFonts w:ascii="Times New Roman" w:hAnsi="Times New Roman" w:cs="Times New Roman"/>
          <w:lang w:val="en-GB"/>
        </w:rPr>
        <w:t>)</w:t>
      </w:r>
    </w:p>
    <w:p w14:paraId="14AEDE4D" w14:textId="798B8E03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Results, prioritised focus on interviewee perceptions, integrated with our analysis of secondary datasets (</w:t>
      </w:r>
      <w:r w:rsidRPr="007E16DC">
        <w:rPr>
          <w:rFonts w:ascii="Times New Roman" w:hAnsi="Times New Roman" w:cs="Times New Roman"/>
          <w:color w:val="0070C0"/>
          <w:lang w:val="en-GB"/>
        </w:rPr>
        <w:t>R1</w:t>
      </w:r>
      <w:r>
        <w:rPr>
          <w:rFonts w:ascii="Times New Roman" w:hAnsi="Times New Roman" w:cs="Times New Roman"/>
          <w:lang w:val="en-GB"/>
        </w:rPr>
        <w:t>)</w:t>
      </w:r>
    </w:p>
    <w:p w14:paraId="649ECABD" w14:textId="33E455CC" w:rsidR="007E16DC" w:rsidRDefault="007E16DC" w:rsidP="007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Methods, restructured to emphasise qualitative interview procedure, including goal of thematic saturation through interviewing eight expert actors (</w:t>
      </w:r>
      <w:r w:rsidRPr="007E16DC">
        <w:rPr>
          <w:rFonts w:ascii="Times New Roman" w:hAnsi="Times New Roman" w:cs="Times New Roman"/>
          <w:color w:val="0070C0"/>
          <w:lang w:val="en-GB"/>
        </w:rPr>
        <w:t>R1, R3</w:t>
      </w:r>
      <w:r>
        <w:rPr>
          <w:rFonts w:ascii="Times New Roman" w:hAnsi="Times New Roman" w:cs="Times New Roman"/>
          <w:lang w:val="en-GB"/>
        </w:rPr>
        <w:t>)</w:t>
      </w:r>
    </w:p>
    <w:p w14:paraId="5DADF541" w14:textId="14D68F01" w:rsidR="0072138C" w:rsidRDefault="007E16DC" w:rsidP="00D54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E16DC">
        <w:rPr>
          <w:rFonts w:ascii="Times New Roman" w:hAnsi="Times New Roman" w:cs="Times New Roman"/>
          <w:lang w:val="en-GB"/>
        </w:rPr>
        <w:t xml:space="preserve">Added details on number of interviewees </w:t>
      </w:r>
      <w:r>
        <w:rPr>
          <w:rFonts w:ascii="Times New Roman" w:hAnsi="Times New Roman" w:cs="Times New Roman"/>
          <w:lang w:val="en-GB"/>
        </w:rPr>
        <w:t>per theme identified, and used new quotes to explore consistency across answers (</w:t>
      </w:r>
      <w:r w:rsidRPr="007E16DC">
        <w:rPr>
          <w:rFonts w:ascii="Times New Roman" w:hAnsi="Times New Roman" w:cs="Times New Roman"/>
          <w:color w:val="0070C0"/>
          <w:lang w:val="en-GB"/>
        </w:rPr>
        <w:t>R1, R2</w:t>
      </w:r>
      <w:r>
        <w:rPr>
          <w:rFonts w:ascii="Times New Roman" w:hAnsi="Times New Roman" w:cs="Times New Roman"/>
          <w:lang w:val="en-GB"/>
        </w:rPr>
        <w:t xml:space="preserve">) </w:t>
      </w:r>
    </w:p>
    <w:p w14:paraId="5A23E767" w14:textId="77777777" w:rsid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59746F60" w14:textId="77777777" w:rsidR="007E16DC" w:rsidRP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7258B9A6" w14:textId="1C974A22" w:rsidR="00CE78BF" w:rsidRDefault="007E16DC" w:rsidP="002518B6">
      <w:pPr>
        <w:rPr>
          <w:rFonts w:ascii="Times New Roman" w:hAnsi="Times New Roman" w:cs="Times New Roman"/>
          <w:lang w:val="en-GB"/>
        </w:rPr>
      </w:pPr>
      <w:r w:rsidRPr="007E16DC">
        <w:rPr>
          <w:rFonts w:ascii="Times New Roman" w:hAnsi="Times New Roman" w:cs="Times New Roman"/>
          <w:lang w:val="en-GB"/>
        </w:rPr>
        <w:t>We believe our manuscript is much improved, and we thank the reviewers for their helpful suggestions. Please find our point-by-point corrections in the attached reviewer response file.</w:t>
      </w:r>
    </w:p>
    <w:p w14:paraId="206188CB" w14:textId="77777777" w:rsidR="007E16DC" w:rsidRDefault="007E16DC" w:rsidP="002518B6">
      <w:pPr>
        <w:rPr>
          <w:rFonts w:ascii="Times New Roman" w:hAnsi="Times New Roman" w:cs="Times New Roman"/>
          <w:lang w:val="en-GB"/>
        </w:rPr>
      </w:pPr>
    </w:p>
    <w:p w14:paraId="498B8264" w14:textId="2AD00C84" w:rsidR="007E16DC" w:rsidRPr="007E16DC" w:rsidRDefault="007E16DC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have also completed our Ethical statement, as requested by the editor.</w:t>
      </w:r>
    </w:p>
    <w:p w14:paraId="637E2F48" w14:textId="77777777" w:rsidR="00CE78BF" w:rsidRDefault="00CE78BF" w:rsidP="002518B6">
      <w:pPr>
        <w:rPr>
          <w:rFonts w:ascii="Times New Roman" w:hAnsi="Times New Roman" w:cs="Times New Roman"/>
          <w:lang w:val="en-GB"/>
        </w:rPr>
      </w:pPr>
    </w:p>
    <w:p w14:paraId="59E401A7" w14:textId="77777777" w:rsidR="0072138C" w:rsidRDefault="0072138C" w:rsidP="007E16DC">
      <w:pPr>
        <w:rPr>
          <w:rFonts w:ascii="Times New Roman" w:hAnsi="Times New Roman" w:cs="Times New Roman"/>
          <w:lang w:val="en-GB"/>
        </w:rPr>
      </w:pPr>
    </w:p>
    <w:p w14:paraId="39CF8EA1" w14:textId="77777777" w:rsidR="007E16DC" w:rsidRPr="007E16DC" w:rsidRDefault="007E16DC" w:rsidP="007E16DC">
      <w:pPr>
        <w:rPr>
          <w:rFonts w:ascii="Times New Roman" w:hAnsi="Times New Roman" w:cs="Times New Roman"/>
          <w:lang w:val="en-GB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30C82073" w:rsidR="0083796F" w:rsidRPr="00255616" w:rsidRDefault="00626DE8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Reader, Royal Society University Research</w:t>
      </w:r>
      <w:r w:rsidR="00BA5B65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9CAB" w14:textId="77777777" w:rsidR="005114D5" w:rsidRDefault="005114D5" w:rsidP="000A427A">
      <w:r>
        <w:separator/>
      </w:r>
    </w:p>
  </w:endnote>
  <w:endnote w:type="continuationSeparator" w:id="0">
    <w:p w14:paraId="689317B4" w14:textId="77777777" w:rsidR="005114D5" w:rsidRDefault="005114D5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F848" w14:textId="77777777" w:rsidR="005114D5" w:rsidRDefault="005114D5" w:rsidP="000A427A">
      <w:r>
        <w:separator/>
      </w:r>
    </w:p>
  </w:footnote>
  <w:footnote w:type="continuationSeparator" w:id="0">
    <w:p w14:paraId="155A336F" w14:textId="77777777" w:rsidR="005114D5" w:rsidRDefault="005114D5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9FE"/>
    <w:multiLevelType w:val="hybridMultilevel"/>
    <w:tmpl w:val="97089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0F85"/>
    <w:multiLevelType w:val="hybridMultilevel"/>
    <w:tmpl w:val="A7E486AC"/>
    <w:lvl w:ilvl="0" w:tplc="D304F9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01272">
    <w:abstractNumId w:val="1"/>
  </w:num>
  <w:num w:numId="2" w16cid:durableId="957832857">
    <w:abstractNumId w:val="2"/>
  </w:num>
  <w:num w:numId="3" w16cid:durableId="99348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2587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1296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14D5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6BD4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6DE8"/>
    <w:rsid w:val="00627653"/>
    <w:rsid w:val="00634935"/>
    <w:rsid w:val="0064194F"/>
    <w:rsid w:val="00644289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0F73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38C"/>
    <w:rsid w:val="00721A41"/>
    <w:rsid w:val="00722D02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36FC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16DC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451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53E1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3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57904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5668"/>
    <w:rsid w:val="00CE672E"/>
    <w:rsid w:val="00CE78BF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66B7"/>
    <w:rsid w:val="00FA7927"/>
    <w:rsid w:val="00FB227B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89</TotalTime>
  <Pages>1</Pages>
  <Words>187</Words>
  <Characters>1111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60</cp:revision>
  <cp:lastPrinted>2020-06-04T09:13:00Z</cp:lastPrinted>
  <dcterms:created xsi:type="dcterms:W3CDTF">2020-06-04T09:13:00Z</dcterms:created>
  <dcterms:modified xsi:type="dcterms:W3CDTF">2025-05-06T14:21:00Z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